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41419" w14:textId="2867A084" w:rsidR="00CB0375" w:rsidRPr="001F369B" w:rsidRDefault="00CB0375" w:rsidP="00CB0375">
      <w:pPr>
        <w:pStyle w:val="Ttulo1"/>
      </w:pPr>
      <w:bookmarkStart w:id="0" w:name="OLE_LINK1"/>
      <w:bookmarkStart w:id="1" w:name="OLE_LINK2"/>
      <w:bookmarkStart w:id="2" w:name="_GoBack"/>
      <w:r>
        <w:t>Determinar el área y perímetro de un polígono</w:t>
      </w:r>
      <w:r w:rsidR="00043B85">
        <w:t xml:space="preserve"> irregular</w:t>
      </w:r>
      <w:r>
        <w:t xml:space="preserve"> </w:t>
      </w:r>
      <w:r w:rsidR="00043B85">
        <w:t>usando las coordenadas de un script</w:t>
      </w:r>
    </w:p>
    <w:bookmarkEnd w:id="2"/>
    <w:p w14:paraId="13D3F7F9" w14:textId="77777777" w:rsidR="00C47B19" w:rsidRPr="00F721C4" w:rsidRDefault="00C47B19" w:rsidP="00CB0375">
      <w:pPr>
        <w:pStyle w:val="Ttuloenidiomaalternativo"/>
        <w:ind w:left="709" w:hanging="709"/>
        <w:rPr>
          <w:lang w:val="es-MX"/>
        </w:rPr>
      </w:pPr>
    </w:p>
    <w:bookmarkEnd w:id="0"/>
    <w:bookmarkEnd w:id="1"/>
    <w:p w14:paraId="45DCCCB8" w14:textId="77777777" w:rsidR="00CB0375" w:rsidRPr="00DB5234" w:rsidRDefault="00CB0375" w:rsidP="00CB0375">
      <w:pPr>
        <w:pStyle w:val="Autores"/>
      </w:pPr>
      <w:r>
        <w:t xml:space="preserve">Brenda </w:t>
      </w:r>
      <w:proofErr w:type="spellStart"/>
      <w:r>
        <w:t>Briselle</w:t>
      </w:r>
      <w:proofErr w:type="spellEnd"/>
      <w:r>
        <w:t xml:space="preserve"> Orozco </w:t>
      </w:r>
      <w:proofErr w:type="spellStart"/>
      <w:r>
        <w:t>Fabila</w:t>
      </w:r>
      <w:proofErr w:type="spellEnd"/>
      <w:r>
        <w:t xml:space="preserve">, Ángel Rogelio Galván Rodríguez </w:t>
      </w:r>
    </w:p>
    <w:p w14:paraId="42A690B3" w14:textId="77777777" w:rsidR="00CB0375" w:rsidRDefault="00CB0375" w:rsidP="00CB0375">
      <w:pPr>
        <w:pStyle w:val="Filiacin"/>
        <w:sectPr w:rsidR="00CB0375" w:rsidSect="00C47B19">
          <w:footerReference w:type="default" r:id="rId7"/>
          <w:pgSz w:w="11900" w:h="16840"/>
          <w:pgMar w:top="1418" w:right="1134" w:bottom="1701" w:left="1418" w:header="851" w:footer="992" w:gutter="0"/>
          <w:pgNumType w:start="1"/>
          <w:cols w:space="708"/>
        </w:sectPr>
      </w:pPr>
      <w:r>
        <w:t xml:space="preserve">Universidad de Colima, Facultad de Ingeniería Civil, Ing. Topógrafo Geomático, CP. 28400 Kilometro 4 (1) </w:t>
      </w:r>
      <w:hyperlink r:id="rId8" w:history="1">
        <w:r w:rsidRPr="00850774">
          <w:rPr>
            <w:rStyle w:val="Hipervnculo"/>
          </w:rPr>
          <w:t>borozco4@ucol.mx</w:t>
        </w:r>
      </w:hyperlink>
      <w:r>
        <w:t xml:space="preserve"> </w:t>
      </w:r>
      <w:r w:rsidRPr="00DB5234">
        <w:t>(2</w:t>
      </w:r>
      <w:r>
        <w:t>)  agalvan8@ucol.mx</w:t>
      </w:r>
    </w:p>
    <w:p w14:paraId="0B0A0569" w14:textId="77777777" w:rsidR="00C47B19" w:rsidRPr="000A4212" w:rsidRDefault="00C47B19" w:rsidP="00CB0375">
      <w:pPr>
        <w:pStyle w:val="Resumen-Ttulo"/>
      </w:pPr>
      <w:r w:rsidRPr="000A4212">
        <w:lastRenderedPageBreak/>
        <w:t>Resumen</w:t>
      </w:r>
    </w:p>
    <w:p w14:paraId="1A7E5394" w14:textId="4BBFD74F" w:rsidR="00CB0375" w:rsidRPr="00340F24" w:rsidRDefault="00CB0375" w:rsidP="006F4B47">
      <w:pPr>
        <w:pStyle w:val="Resumen-Texto"/>
        <w:rPr>
          <w:sz w:val="20"/>
        </w:rPr>
      </w:pPr>
      <w:r w:rsidRPr="00340F24">
        <w:rPr>
          <w:sz w:val="20"/>
        </w:rPr>
        <w:t xml:space="preserve">Se va a realizar un programa en Python </w:t>
      </w:r>
      <w:r w:rsidR="00A8033B" w:rsidRPr="00340F24">
        <w:rPr>
          <w:sz w:val="20"/>
        </w:rPr>
        <w:t xml:space="preserve">y sus librerías </w:t>
      </w:r>
      <w:r w:rsidRPr="00340F24">
        <w:rPr>
          <w:sz w:val="20"/>
        </w:rPr>
        <w:t>con el fin de determinar el área y perímetro de un polígono</w:t>
      </w:r>
      <w:r w:rsidR="00872AF2">
        <w:rPr>
          <w:sz w:val="20"/>
        </w:rPr>
        <w:t xml:space="preserve"> irregular a partir de las coordenadas de un script</w:t>
      </w:r>
      <w:r w:rsidR="00A8033B" w:rsidRPr="00340F24">
        <w:rPr>
          <w:sz w:val="20"/>
        </w:rPr>
        <w:t>.</w:t>
      </w:r>
    </w:p>
    <w:p w14:paraId="7B5924B6" w14:textId="77777777" w:rsidR="00CB0375" w:rsidRPr="00340F24" w:rsidRDefault="00CB0375" w:rsidP="006F4B47">
      <w:pPr>
        <w:pStyle w:val="Resumen-Texto"/>
        <w:rPr>
          <w:sz w:val="20"/>
        </w:rPr>
      </w:pPr>
    </w:p>
    <w:p w14:paraId="25E2530E" w14:textId="77777777" w:rsidR="00C47B19" w:rsidRPr="00340F24" w:rsidRDefault="00C47B19" w:rsidP="006F4B47">
      <w:pPr>
        <w:pStyle w:val="Resumen-Texto"/>
        <w:rPr>
          <w:sz w:val="22"/>
          <w:lang w:val="es-MX"/>
        </w:rPr>
      </w:pPr>
      <w:r w:rsidRPr="00340F24">
        <w:rPr>
          <w:b/>
          <w:sz w:val="20"/>
        </w:rPr>
        <w:t>Palabras clave</w:t>
      </w:r>
      <w:r w:rsidRPr="00340F24">
        <w:rPr>
          <w:sz w:val="20"/>
        </w:rPr>
        <w:t xml:space="preserve">: </w:t>
      </w:r>
      <w:r w:rsidR="00CB0375" w:rsidRPr="00340F24">
        <w:rPr>
          <w:sz w:val="20"/>
        </w:rPr>
        <w:t>Área, perímetro, polígono</w:t>
      </w:r>
      <w:r w:rsidR="002E4BE2">
        <w:rPr>
          <w:sz w:val="20"/>
        </w:rPr>
        <w:t>, programa.</w:t>
      </w:r>
    </w:p>
    <w:p w14:paraId="7698FA27" w14:textId="77777777" w:rsidR="00C47B19" w:rsidRPr="00340F24" w:rsidRDefault="00C47B19" w:rsidP="000A4212">
      <w:pPr>
        <w:pStyle w:val="Resumen-Ttulo"/>
        <w:shd w:val="clear" w:color="auto" w:fill="FFFFFF" w:themeFill="background1"/>
        <w:rPr>
          <w:sz w:val="22"/>
          <w:lang w:val="es-MX"/>
        </w:rPr>
      </w:pPr>
    </w:p>
    <w:p w14:paraId="65C1A19A" w14:textId="77777777" w:rsidR="00C47B19" w:rsidRPr="00340F24" w:rsidRDefault="00C47B19" w:rsidP="000A4212">
      <w:pPr>
        <w:pStyle w:val="Resumen-Ttulo"/>
        <w:shd w:val="clear" w:color="auto" w:fill="FFFFFF" w:themeFill="background1"/>
        <w:rPr>
          <w:sz w:val="22"/>
          <w:lang w:val="es-MX"/>
        </w:rPr>
        <w:sectPr w:rsidR="00C47B19" w:rsidRPr="00340F24" w:rsidSect="00C47B19">
          <w:headerReference w:type="default" r:id="rId9"/>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50617F77" w14:textId="77777777" w:rsidR="00C47B19" w:rsidRPr="00340F24" w:rsidRDefault="00C47B19" w:rsidP="000A4212">
      <w:pPr>
        <w:pStyle w:val="Resumen-Ttulo"/>
        <w:shd w:val="clear" w:color="auto" w:fill="FFFFFF" w:themeFill="background1"/>
        <w:spacing w:before="160"/>
        <w:rPr>
          <w:sz w:val="22"/>
          <w:lang w:val="en-US"/>
        </w:rPr>
      </w:pPr>
      <w:r w:rsidRPr="00340F24">
        <w:rPr>
          <w:sz w:val="22"/>
          <w:lang w:val="en-US"/>
        </w:rPr>
        <w:lastRenderedPageBreak/>
        <w:t>Abstract</w:t>
      </w:r>
    </w:p>
    <w:p w14:paraId="4763CEFF" w14:textId="77777777" w:rsidR="00A8033B" w:rsidRPr="00340F24" w:rsidRDefault="00340F24" w:rsidP="00076528">
      <w:pPr>
        <w:pStyle w:val="Resumen-TextoIngls"/>
        <w:shd w:val="clear" w:color="auto" w:fill="FFFFFF" w:themeFill="background1"/>
        <w:rPr>
          <w:rFonts w:cs="Arial"/>
          <w:color w:val="212121"/>
          <w:sz w:val="20"/>
          <w:shd w:val="clear" w:color="auto" w:fill="FFFFFF"/>
        </w:rPr>
      </w:pPr>
      <w:r w:rsidRPr="00340F24">
        <w:rPr>
          <w:rFonts w:cs="Arial"/>
          <w:color w:val="212121"/>
          <w:sz w:val="20"/>
          <w:shd w:val="clear" w:color="auto" w:fill="FFFFFF"/>
        </w:rPr>
        <w:t>A program in</w:t>
      </w:r>
      <w:r>
        <w:rPr>
          <w:rFonts w:cs="Arial"/>
          <w:color w:val="212121"/>
          <w:sz w:val="20"/>
          <w:shd w:val="clear" w:color="auto" w:fill="FFFFFF"/>
        </w:rPr>
        <w:t xml:space="preserve"> Python and its librarians will </w:t>
      </w:r>
      <w:r w:rsidRPr="00340F24">
        <w:rPr>
          <w:rFonts w:cs="Arial"/>
          <w:color w:val="212121"/>
          <w:sz w:val="20"/>
          <w:shd w:val="clear" w:color="auto" w:fill="FFFFFF"/>
        </w:rPr>
        <w:t>be carried out in order to determine the area and the perimeter of a polygon.</w:t>
      </w:r>
    </w:p>
    <w:p w14:paraId="5B08F383" w14:textId="77777777" w:rsidR="00340F24" w:rsidRPr="00340F24" w:rsidRDefault="00340F24" w:rsidP="00340F24">
      <w:pPr>
        <w:shd w:val="clear" w:color="auto" w:fill="FFFFFF"/>
        <w:spacing w:after="0"/>
        <w:jc w:val="left"/>
        <w:rPr>
          <w:b/>
          <w:sz w:val="22"/>
          <w:lang w:val="en-GB"/>
        </w:rPr>
      </w:pPr>
    </w:p>
    <w:p w14:paraId="0172D17E" w14:textId="77777777" w:rsidR="00340F24" w:rsidRPr="002E4BE2" w:rsidRDefault="00C47B19" w:rsidP="00340F24">
      <w:pPr>
        <w:shd w:val="clear" w:color="auto" w:fill="FFFFFF"/>
        <w:spacing w:after="0"/>
        <w:jc w:val="left"/>
        <w:rPr>
          <w:rFonts w:cs="Arial"/>
          <w:color w:val="212121"/>
          <w:shd w:val="clear" w:color="auto" w:fill="FFFFFF"/>
          <w:lang w:val="en-GB"/>
        </w:rPr>
      </w:pPr>
      <w:r w:rsidRPr="00340F24">
        <w:rPr>
          <w:b/>
          <w:sz w:val="22"/>
          <w:lang w:val="es-MX"/>
        </w:rPr>
        <w:t>Keywords</w:t>
      </w:r>
      <w:r w:rsidRPr="00340F24">
        <w:rPr>
          <w:sz w:val="22"/>
          <w:lang w:val="es-MX"/>
        </w:rPr>
        <w:t xml:space="preserve">: </w:t>
      </w:r>
      <w:r w:rsidR="002E4BE2">
        <w:rPr>
          <w:rFonts w:cs="Arial"/>
          <w:color w:val="212121"/>
          <w:shd w:val="clear" w:color="auto" w:fill="FFFFFF"/>
          <w:lang w:val="en-GB"/>
        </w:rPr>
        <w:t>Area, perimeter, polygon, program.</w:t>
      </w:r>
    </w:p>
    <w:p w14:paraId="2CDB8DA4" w14:textId="77777777" w:rsidR="00076528" w:rsidRPr="002E4BE2" w:rsidRDefault="00076528" w:rsidP="00076528">
      <w:pPr>
        <w:pStyle w:val="Resumen-TextoIngls"/>
        <w:shd w:val="clear" w:color="auto" w:fill="FFFFFF" w:themeFill="background1"/>
        <w:rPr>
          <w:rFonts w:cs="Arial"/>
          <w:color w:val="212121"/>
          <w:sz w:val="20"/>
          <w:shd w:val="clear" w:color="auto" w:fill="FFFFFF"/>
        </w:rPr>
      </w:pPr>
    </w:p>
    <w:p w14:paraId="7DD58F43" w14:textId="77777777" w:rsidR="00C455C0" w:rsidRDefault="00C455C0" w:rsidP="00076528">
      <w:pPr>
        <w:pStyle w:val="Resumen-TextoIngls"/>
        <w:shd w:val="clear" w:color="auto" w:fill="FFFFFF" w:themeFill="background1"/>
        <w:rPr>
          <w:lang w:val="es-MX"/>
        </w:rPr>
      </w:pPr>
    </w:p>
    <w:p w14:paraId="04E5FC03" w14:textId="77777777" w:rsidR="00C455C0" w:rsidRPr="00076528" w:rsidRDefault="00C455C0" w:rsidP="00076528">
      <w:pPr>
        <w:pStyle w:val="Resumen-TextoIngls"/>
        <w:shd w:val="clear" w:color="auto" w:fill="FFFFFF" w:themeFill="background1"/>
        <w:rPr>
          <w:lang w:val="es-MX"/>
        </w:rPr>
        <w:sectPr w:rsidR="00C455C0" w:rsidRPr="00076528"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0601A1EF" w14:textId="77777777" w:rsidR="00C47B19" w:rsidRPr="00DB6412" w:rsidRDefault="00DB6412" w:rsidP="000A4212">
      <w:pPr>
        <w:pStyle w:val="Ttulo2"/>
        <w:shd w:val="clear" w:color="auto" w:fill="FFFFFF" w:themeFill="background1"/>
        <w:spacing w:before="0"/>
      </w:pPr>
      <w:r w:rsidRPr="00DB6412">
        <w:lastRenderedPageBreak/>
        <w:t>Introducción</w:t>
      </w:r>
    </w:p>
    <w:p w14:paraId="07AE1310" w14:textId="77777777" w:rsidR="00DB6412" w:rsidRDefault="00DB6412" w:rsidP="00DB6412">
      <w:pPr>
        <w:shd w:val="clear" w:color="auto" w:fill="FFFFFF" w:themeFill="background1"/>
      </w:pPr>
      <w:r>
        <w:t>El perímetro y el área son dos elementos fundamentales en matemáticas y u</w:t>
      </w:r>
      <w:r w:rsidRPr="0076601C">
        <w:t>no de los principales objetivos de un levantamiento topográfico</w:t>
      </w:r>
      <w:r>
        <w:t>.</w:t>
      </w:r>
      <w:r w:rsidRPr="0076601C">
        <w:t xml:space="preserve">  </w:t>
      </w:r>
    </w:p>
    <w:p w14:paraId="3C1DF9FF" w14:textId="77777777" w:rsidR="00DB6412" w:rsidRDefault="00DB6412" w:rsidP="000A4212">
      <w:pPr>
        <w:shd w:val="clear" w:color="auto" w:fill="FFFFFF" w:themeFill="background1"/>
      </w:pPr>
      <w:r w:rsidRPr="0076601C">
        <w:t>El perímetro es una medida de la distancia alrededor de una figura y el área nos da una idea de qué tanta superficie cubre dicha figura.</w:t>
      </w:r>
      <w:r>
        <w:t xml:space="preserve"> La importancia de ello es para ayudar</w:t>
      </w:r>
      <w:r w:rsidRPr="0076601C">
        <w:t xml:space="preserve"> a cuantif</w:t>
      </w:r>
      <w:r>
        <w:t>icar el espacio físico y</w:t>
      </w:r>
      <w:r w:rsidRPr="0076601C">
        <w:t xml:space="preserve"> para proveer las bases de matemáticas más avanzadas como en el álgebra, trigonometría, y cálculo. </w:t>
      </w:r>
    </w:p>
    <w:p w14:paraId="650C736B" w14:textId="77777777" w:rsidR="00DB6412" w:rsidRPr="00DB6412" w:rsidRDefault="00DB6412" w:rsidP="000A4212">
      <w:pPr>
        <w:shd w:val="clear" w:color="auto" w:fill="FFFFFF" w:themeFill="background1"/>
      </w:pPr>
      <w:r w:rsidRPr="00DB6412">
        <w:t>El conocimiento del área y el perímetro lo aplican muchas personas día con día, como los arquitectos, ingenieros, y diseñadores gráficos, y es muy útil también para la gente en general. Entender cuánto espacio tienes y aprender cómo conjuntar figuras te ayudará cuando pintas tu cuarto, compras una casa, remodelas la cocina, o construyes un escritorio</w:t>
      </w:r>
      <w:r>
        <w:t>.</w:t>
      </w:r>
    </w:p>
    <w:p w14:paraId="29B4AA29" w14:textId="77777777" w:rsidR="00DB6412" w:rsidRPr="002E4BE2" w:rsidRDefault="00DB6412" w:rsidP="000A4212">
      <w:pPr>
        <w:shd w:val="clear" w:color="auto" w:fill="FFFFFF" w:themeFill="background1"/>
      </w:pPr>
      <w:r w:rsidRPr="002E4BE2">
        <w:t xml:space="preserve">La finalidad de </w:t>
      </w:r>
      <w:r w:rsidR="002E4BE2" w:rsidRPr="002E4BE2">
        <w:t>este programa es simplificar el procedimiento que rutinariamente se debe realizar a la hora de hacer un levantamiento topográfico</w:t>
      </w:r>
      <w:r w:rsidR="002E4BE2">
        <w:t xml:space="preserve">; con ello nos ahorraremos tiempo y rendimiento en nuestras tareas. </w:t>
      </w:r>
    </w:p>
    <w:p w14:paraId="12F0BC04" w14:textId="77777777" w:rsidR="00C47B19" w:rsidRPr="00DB7454" w:rsidRDefault="00DB7454" w:rsidP="000A4212">
      <w:pPr>
        <w:pStyle w:val="Ttulo2"/>
        <w:shd w:val="clear" w:color="auto" w:fill="FFFFFF" w:themeFill="background1"/>
      </w:pPr>
      <w:r w:rsidRPr="00DB7454">
        <w:t>Desarrollo</w:t>
      </w:r>
    </w:p>
    <w:p w14:paraId="2C843C8A" w14:textId="1AFB3E79" w:rsidR="00AE489F" w:rsidRPr="00DB7454" w:rsidRDefault="00AE489F" w:rsidP="00AE489F">
      <w:pPr>
        <w:pStyle w:val="Cita"/>
        <w:ind w:left="0"/>
        <w:rPr>
          <w:sz w:val="20"/>
        </w:rPr>
      </w:pPr>
      <w:r w:rsidRPr="00DB7454">
        <w:rPr>
          <w:sz w:val="20"/>
        </w:rPr>
        <w:t xml:space="preserve">Una función en Python es una herramienta de </w:t>
      </w:r>
      <w:proofErr w:type="spellStart"/>
      <w:r>
        <w:rPr>
          <w:sz w:val="20"/>
        </w:rPr>
        <w:t>modularización</w:t>
      </w:r>
      <w:proofErr w:type="spellEnd"/>
      <w:r w:rsidRPr="00DB7454">
        <w:rPr>
          <w:sz w:val="20"/>
        </w:rPr>
        <w:t xml:space="preserve">, </w:t>
      </w:r>
      <w:r>
        <w:rPr>
          <w:sz w:val="20"/>
        </w:rPr>
        <w:t xml:space="preserve">el cual </w:t>
      </w:r>
      <w:r w:rsidRPr="00DB7454">
        <w:rPr>
          <w:sz w:val="20"/>
        </w:rPr>
        <w:t>consiste en un fragmento de código que se comporta de manera independiente dentro de un programa, y puede ser invocada varias veces desde otras partes del mismo.</w:t>
      </w:r>
    </w:p>
    <w:p w14:paraId="68133686" w14:textId="77777777" w:rsidR="00AE489F" w:rsidRPr="00DB7454" w:rsidRDefault="00AE489F" w:rsidP="00AE489F">
      <w:pPr>
        <w:pStyle w:val="Cita"/>
        <w:ind w:left="0"/>
        <w:rPr>
          <w:sz w:val="20"/>
        </w:rPr>
      </w:pPr>
      <w:r w:rsidRPr="00DB7454">
        <w:rPr>
          <w:sz w:val="20"/>
        </w:rPr>
        <w:t>Las funciones reciben parámetros y retornan resultados.</w:t>
      </w:r>
    </w:p>
    <w:p w14:paraId="7F1FE944" w14:textId="39E3DF36" w:rsidR="002F0F76" w:rsidRDefault="002F0F76" w:rsidP="002F0F76">
      <w:pPr>
        <w:pStyle w:val="Cita"/>
        <w:ind w:left="0"/>
        <w:rPr>
          <w:sz w:val="20"/>
        </w:rPr>
      </w:pPr>
      <w:r w:rsidRPr="00465948">
        <w:rPr>
          <w:sz w:val="20"/>
          <w:u w:val="single"/>
        </w:rPr>
        <w:t>P</w:t>
      </w:r>
      <w:r w:rsidR="00AE489F" w:rsidRPr="00465948">
        <w:rPr>
          <w:sz w:val="20"/>
          <w:u w:val="single"/>
        </w:rPr>
        <w:t>aso 1:</w:t>
      </w:r>
      <w:r w:rsidR="00AE489F">
        <w:rPr>
          <w:sz w:val="20"/>
        </w:rPr>
        <w:t xml:space="preserve"> Pri</w:t>
      </w:r>
      <w:r>
        <w:rPr>
          <w:sz w:val="20"/>
        </w:rPr>
        <w:t>meramente, importamos las coordenadas que se encuentran en Excel en terminación .</w:t>
      </w:r>
      <w:proofErr w:type="spellStart"/>
      <w:r>
        <w:rPr>
          <w:sz w:val="20"/>
        </w:rPr>
        <w:t>csv</w:t>
      </w:r>
      <w:proofErr w:type="spellEnd"/>
      <w:r>
        <w:rPr>
          <w:sz w:val="20"/>
        </w:rPr>
        <w:t xml:space="preserve"> de la siguiente manera: </w:t>
      </w:r>
    </w:p>
    <w:p w14:paraId="3FEBE94D" w14:textId="77777777" w:rsidR="00AE489F" w:rsidRDefault="00AE489F" w:rsidP="00AE489F">
      <w:pPr>
        <w:pStyle w:val="Cita"/>
        <w:ind w:left="0"/>
        <w:rPr>
          <w:b/>
          <w:sz w:val="20"/>
        </w:rPr>
      </w:pPr>
      <w:r>
        <w:rPr>
          <w:b/>
          <w:sz w:val="20"/>
        </w:rPr>
        <w:t xml:space="preserve">&gt;&gt;&gt; </w:t>
      </w:r>
      <w:proofErr w:type="spellStart"/>
      <w:r w:rsidR="002F0F76" w:rsidRPr="002F0F76">
        <w:rPr>
          <w:b/>
          <w:sz w:val="20"/>
        </w:rPr>
        <w:t>from</w:t>
      </w:r>
      <w:proofErr w:type="spellEnd"/>
      <w:r w:rsidR="002F0F76" w:rsidRPr="002F0F76">
        <w:rPr>
          <w:b/>
          <w:sz w:val="20"/>
        </w:rPr>
        <w:t xml:space="preserve"> os </w:t>
      </w:r>
      <w:proofErr w:type="spellStart"/>
      <w:r w:rsidR="002F0F76" w:rsidRPr="002F0F76">
        <w:rPr>
          <w:b/>
          <w:sz w:val="20"/>
        </w:rPr>
        <w:t>import</w:t>
      </w:r>
      <w:proofErr w:type="spellEnd"/>
      <w:r w:rsidR="002F0F76" w:rsidRPr="002F0F76">
        <w:rPr>
          <w:b/>
          <w:sz w:val="20"/>
        </w:rPr>
        <w:t xml:space="preserve"> </w:t>
      </w:r>
      <w:proofErr w:type="spellStart"/>
      <w:r w:rsidR="002F0F76" w:rsidRPr="002F0F76">
        <w:rPr>
          <w:b/>
          <w:sz w:val="20"/>
        </w:rPr>
        <w:t>system</w:t>
      </w:r>
      <w:proofErr w:type="spellEnd"/>
    </w:p>
    <w:p w14:paraId="27B4ABC2" w14:textId="736679D1" w:rsidR="002F0F76" w:rsidRDefault="00AE489F" w:rsidP="00AE489F">
      <w:pPr>
        <w:pStyle w:val="Cita"/>
        <w:ind w:left="0"/>
        <w:rPr>
          <w:b/>
          <w:sz w:val="20"/>
        </w:rPr>
      </w:pPr>
      <w:r>
        <w:rPr>
          <w:b/>
          <w:sz w:val="20"/>
        </w:rPr>
        <w:t xml:space="preserve">&gt;&gt;&gt; </w:t>
      </w:r>
      <w:proofErr w:type="spellStart"/>
      <w:r w:rsidR="002F0F76" w:rsidRPr="002F0F76">
        <w:rPr>
          <w:b/>
          <w:sz w:val="20"/>
        </w:rPr>
        <w:t>import</w:t>
      </w:r>
      <w:proofErr w:type="spellEnd"/>
      <w:r w:rsidR="002F0F76" w:rsidRPr="002F0F76">
        <w:rPr>
          <w:b/>
          <w:sz w:val="20"/>
        </w:rPr>
        <w:t xml:space="preserve"> </w:t>
      </w:r>
      <w:proofErr w:type="spellStart"/>
      <w:r w:rsidR="002F0F76" w:rsidRPr="002F0F76">
        <w:rPr>
          <w:b/>
          <w:sz w:val="20"/>
        </w:rPr>
        <w:t>csv</w:t>
      </w:r>
      <w:proofErr w:type="spellEnd"/>
    </w:p>
    <w:p w14:paraId="3D5C4C39" w14:textId="35ABEE26" w:rsidR="00560030" w:rsidRPr="00560030" w:rsidRDefault="00560030" w:rsidP="00AE489F">
      <w:pPr>
        <w:pStyle w:val="Cita"/>
        <w:ind w:left="0"/>
        <w:rPr>
          <w:sz w:val="20"/>
        </w:rPr>
      </w:pPr>
      <w:r w:rsidRPr="00465948">
        <w:rPr>
          <w:sz w:val="20"/>
          <w:u w:val="single"/>
        </w:rPr>
        <w:t>Paso 2:</w:t>
      </w:r>
      <w:r w:rsidRPr="00560030">
        <w:rPr>
          <w:sz w:val="20"/>
        </w:rPr>
        <w:t xml:space="preserve"> También importamos la librería </w:t>
      </w:r>
      <w:proofErr w:type="spellStart"/>
      <w:r w:rsidRPr="00560030">
        <w:rPr>
          <w:sz w:val="20"/>
        </w:rPr>
        <w:t>math</w:t>
      </w:r>
      <w:proofErr w:type="spellEnd"/>
      <w:r w:rsidRPr="00560030">
        <w:rPr>
          <w:sz w:val="20"/>
        </w:rPr>
        <w:t xml:space="preserve"> en la cual </w:t>
      </w:r>
      <w:r w:rsidRPr="00560030">
        <w:rPr>
          <w:sz w:val="20"/>
        </w:rPr>
        <w:t>Este módulo proporciona acceso a las funciones matemáticas definidas por el estándar C.</w:t>
      </w:r>
    </w:p>
    <w:p w14:paraId="05DCD5B9" w14:textId="690BE5AF" w:rsidR="002F0F76" w:rsidRPr="002F0F76" w:rsidRDefault="00AE489F" w:rsidP="00AE489F">
      <w:pPr>
        <w:pStyle w:val="Cita"/>
        <w:ind w:left="0"/>
        <w:rPr>
          <w:b/>
          <w:sz w:val="20"/>
        </w:rPr>
      </w:pPr>
      <w:r>
        <w:rPr>
          <w:b/>
          <w:sz w:val="20"/>
        </w:rPr>
        <w:t xml:space="preserve">&gt;&gt;&gt; </w:t>
      </w:r>
      <w:proofErr w:type="spellStart"/>
      <w:r w:rsidR="002F0F76" w:rsidRPr="002F0F76">
        <w:rPr>
          <w:b/>
          <w:sz w:val="20"/>
        </w:rPr>
        <w:t>import</w:t>
      </w:r>
      <w:proofErr w:type="spellEnd"/>
      <w:r w:rsidR="002F0F76" w:rsidRPr="002F0F76">
        <w:rPr>
          <w:b/>
          <w:sz w:val="20"/>
        </w:rPr>
        <w:t xml:space="preserve"> </w:t>
      </w:r>
      <w:proofErr w:type="spellStart"/>
      <w:r w:rsidR="002F0F76" w:rsidRPr="002F0F76">
        <w:rPr>
          <w:b/>
          <w:sz w:val="20"/>
        </w:rPr>
        <w:t>math</w:t>
      </w:r>
      <w:proofErr w:type="spellEnd"/>
    </w:p>
    <w:p w14:paraId="06FE4A33" w14:textId="75AA7298" w:rsidR="002F0F76" w:rsidRDefault="00685298" w:rsidP="00DB7454">
      <w:pPr>
        <w:pStyle w:val="Cita"/>
        <w:ind w:left="0"/>
        <w:rPr>
          <w:sz w:val="20"/>
        </w:rPr>
      </w:pPr>
      <w:r w:rsidRPr="00465948">
        <w:rPr>
          <w:sz w:val="20"/>
          <w:u w:val="single"/>
        </w:rPr>
        <w:t>P</w:t>
      </w:r>
      <w:r w:rsidR="00BE66A6" w:rsidRPr="00465948">
        <w:rPr>
          <w:sz w:val="20"/>
          <w:u w:val="single"/>
        </w:rPr>
        <w:t>aso 3</w:t>
      </w:r>
      <w:r w:rsidRPr="00465948">
        <w:rPr>
          <w:sz w:val="20"/>
          <w:u w:val="single"/>
        </w:rPr>
        <w:t>:</w:t>
      </w:r>
      <w:r>
        <w:rPr>
          <w:sz w:val="20"/>
        </w:rPr>
        <w:t xml:space="preserve"> Abrimos el archivo en donde tenemos nuestras coordenadas.</w:t>
      </w:r>
    </w:p>
    <w:p w14:paraId="24AD9A86" w14:textId="135D9EE7" w:rsidR="00BE66A6" w:rsidRPr="00BE66A6" w:rsidRDefault="00685298" w:rsidP="00DB7454">
      <w:pPr>
        <w:pStyle w:val="Cita"/>
        <w:ind w:left="0"/>
        <w:rPr>
          <w:sz w:val="20"/>
        </w:rPr>
      </w:pPr>
      <w:r>
        <w:rPr>
          <w:b/>
          <w:sz w:val="20"/>
        </w:rPr>
        <w:t xml:space="preserve">&gt;&gt;&gt; </w:t>
      </w:r>
      <w:proofErr w:type="spellStart"/>
      <w:r>
        <w:rPr>
          <w:b/>
          <w:sz w:val="20"/>
        </w:rPr>
        <w:t>with</w:t>
      </w:r>
      <w:proofErr w:type="spellEnd"/>
      <w:r>
        <w:rPr>
          <w:b/>
          <w:sz w:val="20"/>
        </w:rPr>
        <w:t xml:space="preserve"> </w:t>
      </w:r>
      <w:proofErr w:type="gramStart"/>
      <w:r w:rsidRPr="00685298">
        <w:rPr>
          <w:b/>
          <w:sz w:val="20"/>
        </w:rPr>
        <w:t>open(</w:t>
      </w:r>
      <w:proofErr w:type="gramEnd"/>
      <w:r w:rsidRPr="00685298">
        <w:rPr>
          <w:b/>
          <w:sz w:val="20"/>
        </w:rPr>
        <w:t>'C:\\</w:t>
      </w:r>
      <w:proofErr w:type="spellStart"/>
      <w:r w:rsidRPr="00685298">
        <w:rPr>
          <w:b/>
          <w:sz w:val="20"/>
        </w:rPr>
        <w:t>Users</w:t>
      </w:r>
      <w:proofErr w:type="spellEnd"/>
      <w:r w:rsidRPr="00685298">
        <w:rPr>
          <w:b/>
          <w:sz w:val="20"/>
        </w:rPr>
        <w:t>\\Acer\\</w:t>
      </w:r>
      <w:proofErr w:type="spellStart"/>
      <w:r w:rsidRPr="00685298">
        <w:rPr>
          <w:b/>
          <w:sz w:val="20"/>
        </w:rPr>
        <w:t>Documents</w:t>
      </w:r>
      <w:proofErr w:type="spellEnd"/>
      <w:r w:rsidRPr="00685298">
        <w:rPr>
          <w:b/>
          <w:sz w:val="20"/>
        </w:rPr>
        <w:t xml:space="preserve">\\Notebooks\\coor.csv', 'r') as </w:t>
      </w:r>
      <w:proofErr w:type="spellStart"/>
      <w:r w:rsidRPr="00685298">
        <w:rPr>
          <w:b/>
          <w:sz w:val="20"/>
        </w:rPr>
        <w:t>csvfile</w:t>
      </w:r>
      <w:proofErr w:type="spellEnd"/>
      <w:r w:rsidRPr="00685298">
        <w:rPr>
          <w:sz w:val="20"/>
        </w:rPr>
        <w:t>:</w:t>
      </w:r>
    </w:p>
    <w:p w14:paraId="7080CAAC" w14:textId="58BB8502" w:rsidR="00BE66A6" w:rsidRDefault="00BE66A6" w:rsidP="00DB7454">
      <w:pPr>
        <w:pStyle w:val="Cita"/>
        <w:ind w:left="0"/>
        <w:rPr>
          <w:sz w:val="20"/>
        </w:rPr>
      </w:pPr>
      <w:r>
        <w:rPr>
          <w:noProof/>
          <w:lang w:val="es-MX" w:eastAsia="es-MX"/>
        </w:rPr>
        <w:lastRenderedPageBreak/>
        <w:drawing>
          <wp:inline distT="0" distB="0" distL="0" distR="0" wp14:anchorId="0CA713A8" wp14:editId="4664E201">
            <wp:extent cx="2362199" cy="7620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209" t="21034" r="37833" b="66320"/>
                    <a:stretch/>
                  </pic:blipFill>
                  <pic:spPr bwMode="auto">
                    <a:xfrm>
                      <a:off x="0" y="0"/>
                      <a:ext cx="2363294" cy="762353"/>
                    </a:xfrm>
                    <a:prstGeom prst="rect">
                      <a:avLst/>
                    </a:prstGeom>
                    <a:ln>
                      <a:noFill/>
                    </a:ln>
                    <a:extLst>
                      <a:ext uri="{53640926-AAD7-44D8-BBD7-CCE9431645EC}">
                        <a14:shadowObscured xmlns:a14="http://schemas.microsoft.com/office/drawing/2010/main"/>
                      </a:ext>
                    </a:extLst>
                  </pic:spPr>
                </pic:pic>
              </a:graphicData>
            </a:graphic>
          </wp:inline>
        </w:drawing>
      </w:r>
    </w:p>
    <w:p w14:paraId="2CEA7FF6" w14:textId="5063DAF8" w:rsidR="00BE66A6" w:rsidRDefault="00BE66A6" w:rsidP="00DB7454">
      <w:pPr>
        <w:pStyle w:val="Cita"/>
        <w:ind w:left="0"/>
        <w:rPr>
          <w:sz w:val="20"/>
        </w:rPr>
      </w:pPr>
      <w:r w:rsidRPr="00BE66A6">
        <w:rPr>
          <w:b/>
          <w:sz w:val="20"/>
        </w:rPr>
        <w:t>Figura</w:t>
      </w:r>
      <w:r>
        <w:rPr>
          <w:sz w:val="20"/>
        </w:rPr>
        <w:t xml:space="preserve"> 1. </w:t>
      </w:r>
      <w:r w:rsidR="00465948">
        <w:rPr>
          <w:sz w:val="20"/>
        </w:rPr>
        <w:t>“</w:t>
      </w:r>
      <w:r>
        <w:rPr>
          <w:sz w:val="20"/>
        </w:rPr>
        <w:t>Coordenadas en un archivo .</w:t>
      </w:r>
      <w:proofErr w:type="spellStart"/>
      <w:r>
        <w:rPr>
          <w:sz w:val="20"/>
        </w:rPr>
        <w:t>csv</w:t>
      </w:r>
      <w:proofErr w:type="spellEnd"/>
      <w:r>
        <w:rPr>
          <w:sz w:val="20"/>
        </w:rPr>
        <w:t xml:space="preserve"> delimi</w:t>
      </w:r>
      <w:r w:rsidR="00465948">
        <w:rPr>
          <w:sz w:val="20"/>
        </w:rPr>
        <w:t>tado por comas”.</w:t>
      </w:r>
    </w:p>
    <w:p w14:paraId="78A69A6C" w14:textId="2688FDE4" w:rsidR="002F0F76" w:rsidRDefault="00872AF2" w:rsidP="00DB7454">
      <w:pPr>
        <w:pStyle w:val="Cita"/>
        <w:ind w:left="0"/>
        <w:rPr>
          <w:noProof/>
          <w:lang w:val="es-MX" w:eastAsia="es-MX"/>
        </w:rPr>
      </w:pPr>
      <w:r w:rsidRPr="00872AF2">
        <w:rPr>
          <w:sz w:val="20"/>
        </w:rPr>
        <w:t xml:space="preserve">La determinación de áreas de polígonos irregulares, usando las coordenadas de sus vértices, emplea el algoritmo conocido como “producto en cruz”. </w:t>
      </w:r>
    </w:p>
    <w:p w14:paraId="1D36FD5B" w14:textId="19565724" w:rsidR="00872AF2" w:rsidRDefault="002F0F76" w:rsidP="00DB7454">
      <w:pPr>
        <w:pStyle w:val="Cita"/>
        <w:ind w:left="0"/>
        <w:rPr>
          <w:sz w:val="20"/>
        </w:rPr>
      </w:pPr>
      <w:r>
        <w:rPr>
          <w:noProof/>
          <w:lang w:val="es-MX" w:eastAsia="es-MX"/>
        </w:rPr>
        <w:drawing>
          <wp:inline distT="0" distB="0" distL="0" distR="0" wp14:anchorId="09518166" wp14:editId="2E4FC4EC">
            <wp:extent cx="2907000" cy="1836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185" t="18534" r="39222" b="36985"/>
                    <a:stretch/>
                  </pic:blipFill>
                  <pic:spPr bwMode="auto">
                    <a:xfrm>
                      <a:off x="0" y="0"/>
                      <a:ext cx="2907000" cy="1836000"/>
                    </a:xfrm>
                    <a:prstGeom prst="rect">
                      <a:avLst/>
                    </a:prstGeom>
                    <a:ln>
                      <a:noFill/>
                    </a:ln>
                    <a:extLst>
                      <a:ext uri="{53640926-AAD7-44D8-BBD7-CCE9431645EC}">
                        <a14:shadowObscured xmlns:a14="http://schemas.microsoft.com/office/drawing/2010/main"/>
                      </a:ext>
                    </a:extLst>
                  </pic:spPr>
                </pic:pic>
              </a:graphicData>
            </a:graphic>
          </wp:inline>
        </w:drawing>
      </w:r>
    </w:p>
    <w:p w14:paraId="486269C8" w14:textId="62833081" w:rsidR="00BE66A6" w:rsidRDefault="00BE66A6" w:rsidP="00DB7454">
      <w:pPr>
        <w:pStyle w:val="Cita"/>
        <w:ind w:left="0"/>
        <w:rPr>
          <w:sz w:val="20"/>
        </w:rPr>
      </w:pPr>
      <w:r w:rsidRPr="00465948">
        <w:rPr>
          <w:b/>
          <w:sz w:val="20"/>
        </w:rPr>
        <w:t>Figura 2.</w:t>
      </w:r>
      <w:r>
        <w:rPr>
          <w:sz w:val="20"/>
        </w:rPr>
        <w:t xml:space="preserve"> </w:t>
      </w:r>
      <w:r w:rsidR="00465948">
        <w:rPr>
          <w:sz w:val="20"/>
        </w:rPr>
        <w:t>“Ejemplo de un polígono irregular por el método del producto en cruz”</w:t>
      </w:r>
    </w:p>
    <w:p w14:paraId="7CCEED66" w14:textId="57969F19" w:rsidR="00883153" w:rsidRDefault="00685298" w:rsidP="00DB7454">
      <w:pPr>
        <w:pStyle w:val="Cita"/>
        <w:ind w:left="0"/>
        <w:rPr>
          <w:sz w:val="20"/>
        </w:rPr>
      </w:pPr>
      <w:r w:rsidRPr="00465948">
        <w:rPr>
          <w:sz w:val="20"/>
          <w:u w:val="single"/>
        </w:rPr>
        <w:t xml:space="preserve">Paso </w:t>
      </w:r>
      <w:r w:rsidR="00BE66A6" w:rsidRPr="00465948">
        <w:rPr>
          <w:sz w:val="20"/>
          <w:u w:val="single"/>
        </w:rPr>
        <w:t>4</w:t>
      </w:r>
      <w:r w:rsidRPr="00465948">
        <w:rPr>
          <w:sz w:val="20"/>
          <w:u w:val="single"/>
        </w:rPr>
        <w:t>:</w:t>
      </w:r>
      <w:r>
        <w:rPr>
          <w:sz w:val="20"/>
        </w:rPr>
        <w:t xml:space="preserve"> Se lee el archivo y con el comando </w:t>
      </w:r>
      <w:proofErr w:type="spellStart"/>
      <w:r>
        <w:rPr>
          <w:sz w:val="20"/>
        </w:rPr>
        <w:t>append</w:t>
      </w:r>
      <w:proofErr w:type="spellEnd"/>
      <w:r>
        <w:rPr>
          <w:sz w:val="20"/>
        </w:rPr>
        <w:t xml:space="preserve"> se </w:t>
      </w:r>
      <w:r w:rsidRPr="00685298">
        <w:rPr>
          <w:sz w:val="20"/>
        </w:rPr>
        <w:t xml:space="preserve">agrega un solo elemento a la lista existente. No devuelve una nueva lista; más </w:t>
      </w:r>
      <w:r w:rsidR="00560030">
        <w:rPr>
          <w:sz w:val="20"/>
        </w:rPr>
        <w:t>bien modifica la lista original, y le agregamos el punto flotante para que nos arroje los decimales.</w:t>
      </w:r>
    </w:p>
    <w:p w14:paraId="58B04B70" w14:textId="3466526F" w:rsidR="00560030" w:rsidRPr="00560030" w:rsidRDefault="00560030" w:rsidP="00560030">
      <w:pPr>
        <w:pStyle w:val="Cita"/>
        <w:ind w:left="0"/>
        <w:rPr>
          <w:b/>
          <w:sz w:val="20"/>
        </w:rPr>
      </w:pPr>
      <w:r w:rsidRPr="00560030">
        <w:rPr>
          <w:b/>
          <w:sz w:val="20"/>
        </w:rPr>
        <w:t xml:space="preserve">&gt;&gt;&gt; </w:t>
      </w:r>
      <w:proofErr w:type="spellStart"/>
      <w:proofErr w:type="gramStart"/>
      <w:r w:rsidRPr="00560030">
        <w:rPr>
          <w:b/>
          <w:sz w:val="20"/>
        </w:rPr>
        <w:t>x.append</w:t>
      </w:r>
      <w:proofErr w:type="spellEnd"/>
      <w:proofErr w:type="gramEnd"/>
      <w:r w:rsidRPr="00560030">
        <w:rPr>
          <w:b/>
          <w:sz w:val="20"/>
        </w:rPr>
        <w:t xml:space="preserve"> (</w:t>
      </w:r>
      <w:proofErr w:type="spellStart"/>
      <w:r w:rsidRPr="00560030">
        <w:rPr>
          <w:b/>
          <w:sz w:val="20"/>
        </w:rPr>
        <w:t>float</w:t>
      </w:r>
      <w:proofErr w:type="spellEnd"/>
      <w:r w:rsidRPr="00560030">
        <w:rPr>
          <w:b/>
          <w:sz w:val="20"/>
        </w:rPr>
        <w:t>(</w:t>
      </w:r>
      <w:proofErr w:type="spellStart"/>
      <w:r w:rsidRPr="00560030">
        <w:rPr>
          <w:b/>
          <w:sz w:val="20"/>
        </w:rPr>
        <w:t>row</w:t>
      </w:r>
      <w:proofErr w:type="spellEnd"/>
      <w:r w:rsidRPr="00560030">
        <w:rPr>
          <w:b/>
          <w:sz w:val="20"/>
        </w:rPr>
        <w:t>['</w:t>
      </w:r>
      <w:proofErr w:type="spellStart"/>
      <w:r w:rsidRPr="00560030">
        <w:rPr>
          <w:b/>
          <w:sz w:val="20"/>
        </w:rPr>
        <w:t>Easting</w:t>
      </w:r>
      <w:proofErr w:type="spellEnd"/>
      <w:r w:rsidRPr="00560030">
        <w:rPr>
          <w:b/>
          <w:sz w:val="20"/>
        </w:rPr>
        <w:t>']))</w:t>
      </w:r>
    </w:p>
    <w:p w14:paraId="2F9D81F6" w14:textId="748DA0CA" w:rsidR="00883153" w:rsidRDefault="00BE66A6" w:rsidP="00DB7454">
      <w:pPr>
        <w:pStyle w:val="Cita"/>
        <w:ind w:left="0"/>
        <w:rPr>
          <w:sz w:val="20"/>
        </w:rPr>
      </w:pPr>
      <w:r w:rsidRPr="00465948">
        <w:rPr>
          <w:sz w:val="20"/>
          <w:u w:val="single"/>
        </w:rPr>
        <w:t>Paso 5</w:t>
      </w:r>
      <w:r w:rsidR="00560030" w:rsidRPr="00465948">
        <w:rPr>
          <w:sz w:val="20"/>
          <w:u w:val="single"/>
        </w:rPr>
        <w:t>:</w:t>
      </w:r>
      <w:r w:rsidR="00560030">
        <w:rPr>
          <w:sz w:val="20"/>
        </w:rPr>
        <w:t xml:space="preserve"> Imprimimos las coordenadas para que nos aparezcan en pantalla.</w:t>
      </w:r>
    </w:p>
    <w:p w14:paraId="2D93E566" w14:textId="79B22D96" w:rsidR="00560030" w:rsidRPr="00560030" w:rsidRDefault="00560030" w:rsidP="00DB7454">
      <w:pPr>
        <w:pStyle w:val="Cita"/>
        <w:ind w:left="0"/>
        <w:rPr>
          <w:b/>
          <w:sz w:val="20"/>
        </w:rPr>
      </w:pPr>
      <w:r w:rsidRPr="00560030">
        <w:rPr>
          <w:b/>
          <w:sz w:val="20"/>
        </w:rPr>
        <w:t xml:space="preserve">&gt;&gt;&gt; </w:t>
      </w:r>
      <w:proofErr w:type="spellStart"/>
      <w:r w:rsidRPr="00560030">
        <w:rPr>
          <w:b/>
          <w:sz w:val="20"/>
        </w:rPr>
        <w:t>print</w:t>
      </w:r>
      <w:proofErr w:type="spellEnd"/>
      <w:r w:rsidRPr="00560030">
        <w:rPr>
          <w:b/>
          <w:sz w:val="20"/>
        </w:rPr>
        <w:t xml:space="preserve"> ("coordenadas </w:t>
      </w:r>
      <w:proofErr w:type="spellStart"/>
      <w:proofErr w:type="gramStart"/>
      <w:r w:rsidRPr="00560030">
        <w:rPr>
          <w:b/>
          <w:sz w:val="20"/>
        </w:rPr>
        <w:t>x,y</w:t>
      </w:r>
      <w:proofErr w:type="spellEnd"/>
      <w:proofErr w:type="gramEnd"/>
      <w:r w:rsidRPr="00560030">
        <w:rPr>
          <w:b/>
          <w:sz w:val="20"/>
        </w:rPr>
        <w:t xml:space="preserve"> (archivo coor.dat)")</w:t>
      </w:r>
    </w:p>
    <w:p w14:paraId="08955825" w14:textId="69FC8D8E" w:rsidR="00560030" w:rsidRDefault="00BE66A6" w:rsidP="00DB7454">
      <w:pPr>
        <w:pStyle w:val="Cita"/>
        <w:ind w:left="0"/>
        <w:rPr>
          <w:sz w:val="20"/>
        </w:rPr>
      </w:pPr>
      <w:r w:rsidRPr="00465948">
        <w:rPr>
          <w:sz w:val="20"/>
          <w:u w:val="single"/>
        </w:rPr>
        <w:t>Paso 6</w:t>
      </w:r>
      <w:r w:rsidR="00560030" w:rsidRPr="00465948">
        <w:rPr>
          <w:sz w:val="20"/>
          <w:u w:val="single"/>
        </w:rPr>
        <w:t xml:space="preserve">: </w:t>
      </w:r>
      <w:r w:rsidR="00560030">
        <w:rPr>
          <w:sz w:val="20"/>
        </w:rPr>
        <w:t xml:space="preserve">Con el ciclo </w:t>
      </w:r>
      <w:proofErr w:type="spellStart"/>
      <w:r w:rsidR="00560030">
        <w:rPr>
          <w:sz w:val="20"/>
        </w:rPr>
        <w:t>for</w:t>
      </w:r>
      <w:proofErr w:type="spellEnd"/>
      <w:r w:rsidR="00560030">
        <w:rPr>
          <w:sz w:val="20"/>
        </w:rPr>
        <w:t xml:space="preserve"> y la fórmula de producto en cruz.</w:t>
      </w:r>
    </w:p>
    <w:p w14:paraId="2DBFB6E6" w14:textId="3F3D6BAF" w:rsidR="00560030" w:rsidRPr="00560030" w:rsidRDefault="00560030" w:rsidP="00560030">
      <w:pPr>
        <w:pStyle w:val="Cita"/>
        <w:ind w:left="0"/>
        <w:rPr>
          <w:b/>
          <w:sz w:val="20"/>
        </w:rPr>
      </w:pPr>
      <w:r w:rsidRPr="00560030">
        <w:rPr>
          <w:b/>
          <w:sz w:val="20"/>
        </w:rPr>
        <w:t xml:space="preserve">&gt;&gt;&gt; </w:t>
      </w:r>
      <w:proofErr w:type="spellStart"/>
      <w:r w:rsidRPr="00560030">
        <w:rPr>
          <w:b/>
          <w:sz w:val="20"/>
        </w:rPr>
        <w:t>for</w:t>
      </w:r>
      <w:proofErr w:type="spellEnd"/>
      <w:r w:rsidRPr="00560030">
        <w:rPr>
          <w:b/>
          <w:sz w:val="20"/>
        </w:rPr>
        <w:t xml:space="preserve"> i in </w:t>
      </w:r>
      <w:proofErr w:type="spellStart"/>
      <w:r w:rsidRPr="00560030">
        <w:rPr>
          <w:b/>
          <w:sz w:val="20"/>
        </w:rPr>
        <w:t>range</w:t>
      </w:r>
      <w:proofErr w:type="spellEnd"/>
      <w:r w:rsidRPr="00560030">
        <w:rPr>
          <w:b/>
          <w:sz w:val="20"/>
        </w:rPr>
        <w:t>(n-1):</w:t>
      </w:r>
    </w:p>
    <w:p w14:paraId="2ED85DDD" w14:textId="7B6E48BD" w:rsidR="00560030" w:rsidRPr="00560030" w:rsidRDefault="00560030" w:rsidP="00560030">
      <w:pPr>
        <w:pStyle w:val="Cita"/>
        <w:rPr>
          <w:b/>
          <w:sz w:val="20"/>
        </w:rPr>
      </w:pPr>
      <w:r w:rsidRPr="00560030">
        <w:rPr>
          <w:b/>
          <w:sz w:val="20"/>
        </w:rPr>
        <w:t xml:space="preserve">   </w:t>
      </w:r>
      <w:r w:rsidRPr="00560030">
        <w:rPr>
          <w:b/>
          <w:sz w:val="20"/>
        </w:rPr>
        <w:tab/>
      </w:r>
      <w:r w:rsidRPr="00560030">
        <w:rPr>
          <w:b/>
          <w:sz w:val="20"/>
        </w:rPr>
        <w:t xml:space="preserve"> </w:t>
      </w:r>
      <w:r w:rsidRPr="00560030">
        <w:rPr>
          <w:b/>
          <w:sz w:val="20"/>
        </w:rPr>
        <w:t xml:space="preserve">&gt;&gt;&gt; </w:t>
      </w:r>
      <w:r w:rsidRPr="00560030">
        <w:rPr>
          <w:b/>
          <w:sz w:val="20"/>
        </w:rPr>
        <w:t>sum1=x[i]*y[i+1]+sum1</w:t>
      </w:r>
    </w:p>
    <w:p w14:paraId="0508CA21" w14:textId="6E801463" w:rsidR="00560030" w:rsidRPr="00560030" w:rsidRDefault="00560030" w:rsidP="00560030">
      <w:pPr>
        <w:pStyle w:val="Cita"/>
        <w:ind w:left="0"/>
        <w:rPr>
          <w:b/>
          <w:sz w:val="20"/>
        </w:rPr>
      </w:pPr>
      <w:r w:rsidRPr="00560030">
        <w:rPr>
          <w:b/>
          <w:sz w:val="20"/>
        </w:rPr>
        <w:t xml:space="preserve">      </w:t>
      </w:r>
      <w:r w:rsidRPr="00560030">
        <w:rPr>
          <w:b/>
          <w:sz w:val="20"/>
        </w:rPr>
        <w:tab/>
        <w:t xml:space="preserve"> &gt;&gt;&gt; </w:t>
      </w:r>
      <w:r w:rsidRPr="00560030">
        <w:rPr>
          <w:b/>
          <w:sz w:val="20"/>
        </w:rPr>
        <w:t>sum2=y[i]*x[i+1]+sum2</w:t>
      </w:r>
    </w:p>
    <w:p w14:paraId="429B0915" w14:textId="701188D5" w:rsidR="00560030" w:rsidRDefault="00BE66A6" w:rsidP="00560030">
      <w:pPr>
        <w:pStyle w:val="Cita"/>
        <w:ind w:left="0"/>
        <w:rPr>
          <w:sz w:val="20"/>
        </w:rPr>
      </w:pPr>
      <w:r w:rsidRPr="00465948">
        <w:rPr>
          <w:sz w:val="20"/>
          <w:u w:val="single"/>
        </w:rPr>
        <w:t>Paso 7</w:t>
      </w:r>
      <w:r w:rsidR="00560030" w:rsidRPr="00465948">
        <w:rPr>
          <w:sz w:val="20"/>
          <w:u w:val="single"/>
        </w:rPr>
        <w:t>:</w:t>
      </w:r>
      <w:r w:rsidR="00560030">
        <w:rPr>
          <w:sz w:val="20"/>
        </w:rPr>
        <w:t xml:space="preserve"> Imprimimos la sum1 y sum2 </w:t>
      </w:r>
    </w:p>
    <w:p w14:paraId="46AB32D5" w14:textId="70FD3E2A" w:rsidR="00560030" w:rsidRPr="00560030" w:rsidRDefault="00560030" w:rsidP="00560030">
      <w:pPr>
        <w:pStyle w:val="Cita"/>
        <w:ind w:left="0"/>
        <w:rPr>
          <w:b/>
          <w:sz w:val="20"/>
        </w:rPr>
      </w:pPr>
      <w:r w:rsidRPr="00560030">
        <w:rPr>
          <w:b/>
          <w:sz w:val="20"/>
        </w:rPr>
        <w:t xml:space="preserve">&gt;&gt;&gt; </w:t>
      </w:r>
      <w:proofErr w:type="spellStart"/>
      <w:r w:rsidRPr="00560030">
        <w:rPr>
          <w:b/>
          <w:sz w:val="20"/>
        </w:rPr>
        <w:t>print</w:t>
      </w:r>
      <w:proofErr w:type="spellEnd"/>
      <w:r w:rsidRPr="00560030">
        <w:rPr>
          <w:b/>
          <w:sz w:val="20"/>
        </w:rPr>
        <w:t xml:space="preserve"> (sum1,</w:t>
      </w:r>
      <w:r>
        <w:rPr>
          <w:b/>
          <w:sz w:val="20"/>
        </w:rPr>
        <w:t xml:space="preserve"> </w:t>
      </w:r>
      <w:r w:rsidRPr="00560030">
        <w:rPr>
          <w:b/>
          <w:sz w:val="20"/>
        </w:rPr>
        <w:t>sum2)</w:t>
      </w:r>
      <w:r w:rsidR="00BE66A6">
        <w:rPr>
          <w:b/>
          <w:sz w:val="20"/>
        </w:rPr>
        <w:t xml:space="preserve"> </w:t>
      </w:r>
    </w:p>
    <w:p w14:paraId="2C61F233" w14:textId="69FDE82D" w:rsidR="00BE66A6" w:rsidRPr="00BE66A6" w:rsidRDefault="00BE66A6" w:rsidP="00BE66A6">
      <w:pPr>
        <w:pStyle w:val="Cita"/>
        <w:ind w:left="0"/>
        <w:rPr>
          <w:sz w:val="20"/>
        </w:rPr>
      </w:pPr>
      <w:r w:rsidRPr="00465948">
        <w:rPr>
          <w:sz w:val="20"/>
          <w:u w:val="single"/>
        </w:rPr>
        <w:t>Paso 8</w:t>
      </w:r>
      <w:r w:rsidR="00560030" w:rsidRPr="00465948">
        <w:rPr>
          <w:sz w:val="20"/>
          <w:u w:val="single"/>
        </w:rPr>
        <w:t>:</w:t>
      </w:r>
      <w:r w:rsidR="00560030">
        <w:rPr>
          <w:sz w:val="20"/>
        </w:rPr>
        <w:t xml:space="preserve"> </w:t>
      </w:r>
      <w:r>
        <w:rPr>
          <w:sz w:val="20"/>
        </w:rPr>
        <w:t>Se desarrolló un a</w:t>
      </w:r>
      <w:r w:rsidRPr="00BE66A6">
        <w:rPr>
          <w:sz w:val="20"/>
        </w:rPr>
        <w:t>lgoritmo para la determinación del área</w:t>
      </w:r>
    </w:p>
    <w:p w14:paraId="449565E5" w14:textId="1B8DCC69" w:rsidR="00BE66A6" w:rsidRPr="00BE66A6" w:rsidRDefault="00BE66A6" w:rsidP="00BE66A6">
      <w:pPr>
        <w:pStyle w:val="Cita"/>
        <w:ind w:left="0"/>
        <w:rPr>
          <w:b/>
          <w:sz w:val="20"/>
        </w:rPr>
      </w:pPr>
      <w:r w:rsidRPr="00BE66A6">
        <w:rPr>
          <w:b/>
          <w:sz w:val="20"/>
        </w:rPr>
        <w:t xml:space="preserve">&gt;&gt;&gt; </w:t>
      </w:r>
      <w:proofErr w:type="spellStart"/>
      <w:r w:rsidRPr="00BE66A6">
        <w:rPr>
          <w:b/>
          <w:sz w:val="20"/>
        </w:rPr>
        <w:t>sub_area</w:t>
      </w:r>
      <w:proofErr w:type="spellEnd"/>
      <w:r w:rsidRPr="00BE66A6">
        <w:rPr>
          <w:b/>
          <w:sz w:val="20"/>
        </w:rPr>
        <w:t xml:space="preserve"> = ((x[1]*y[n-1</w:t>
      </w:r>
      <w:proofErr w:type="gramStart"/>
      <w:r w:rsidRPr="00BE66A6">
        <w:rPr>
          <w:b/>
          <w:sz w:val="20"/>
        </w:rPr>
        <w:t>])-(</w:t>
      </w:r>
      <w:proofErr w:type="gramEnd"/>
      <w:r w:rsidRPr="00BE66A6">
        <w:rPr>
          <w:b/>
          <w:sz w:val="20"/>
        </w:rPr>
        <w:t>x[n-1]*y[0]))*(-1)</w:t>
      </w:r>
    </w:p>
    <w:p w14:paraId="3272D417" w14:textId="4F3B281F" w:rsidR="00BE66A6" w:rsidRPr="00BE66A6" w:rsidRDefault="00BE66A6" w:rsidP="00BE66A6">
      <w:pPr>
        <w:pStyle w:val="Cita"/>
        <w:ind w:left="0"/>
        <w:rPr>
          <w:b/>
          <w:sz w:val="20"/>
        </w:rPr>
      </w:pPr>
      <w:r w:rsidRPr="00BE66A6">
        <w:rPr>
          <w:b/>
          <w:sz w:val="20"/>
        </w:rPr>
        <w:lastRenderedPageBreak/>
        <w:t xml:space="preserve">&gt;&gt;&gt; </w:t>
      </w:r>
      <w:proofErr w:type="spellStart"/>
      <w:r w:rsidRPr="00BE66A6">
        <w:rPr>
          <w:b/>
          <w:sz w:val="20"/>
        </w:rPr>
        <w:t>area</w:t>
      </w:r>
      <w:proofErr w:type="spellEnd"/>
      <w:r w:rsidRPr="00BE66A6">
        <w:rPr>
          <w:b/>
          <w:sz w:val="20"/>
        </w:rPr>
        <w:t xml:space="preserve"> = </w:t>
      </w:r>
      <w:proofErr w:type="spellStart"/>
      <w:r w:rsidRPr="00BE66A6">
        <w:rPr>
          <w:b/>
          <w:sz w:val="20"/>
        </w:rPr>
        <w:t>sub_area</w:t>
      </w:r>
      <w:proofErr w:type="spellEnd"/>
      <w:r w:rsidRPr="00BE66A6">
        <w:rPr>
          <w:b/>
          <w:sz w:val="20"/>
        </w:rPr>
        <w:t>/2</w:t>
      </w:r>
    </w:p>
    <w:p w14:paraId="42ECE5DE" w14:textId="3CFBF7D1" w:rsidR="00BE66A6" w:rsidRDefault="00BE66A6" w:rsidP="00BE66A6">
      <w:pPr>
        <w:pStyle w:val="Cita"/>
        <w:ind w:left="0"/>
        <w:rPr>
          <w:sz w:val="20"/>
        </w:rPr>
      </w:pPr>
      <w:r w:rsidRPr="00465948">
        <w:rPr>
          <w:sz w:val="20"/>
          <w:u w:val="single"/>
        </w:rPr>
        <w:t>Paso 9:</w:t>
      </w:r>
      <w:r>
        <w:rPr>
          <w:sz w:val="20"/>
        </w:rPr>
        <w:t xml:space="preserve"> Imprimimos el área</w:t>
      </w:r>
    </w:p>
    <w:p w14:paraId="5651E48F" w14:textId="0B607E5C" w:rsidR="00DB7454" w:rsidRDefault="00BE66A6" w:rsidP="00BE66A6">
      <w:pPr>
        <w:pStyle w:val="Cita"/>
        <w:ind w:left="0"/>
        <w:rPr>
          <w:b/>
          <w:sz w:val="20"/>
        </w:rPr>
      </w:pPr>
      <w:r w:rsidRPr="00BE66A6">
        <w:rPr>
          <w:b/>
          <w:sz w:val="20"/>
        </w:rPr>
        <w:t xml:space="preserve">&gt;&gt;&gt; </w:t>
      </w:r>
      <w:proofErr w:type="spellStart"/>
      <w:r w:rsidRPr="00BE66A6">
        <w:rPr>
          <w:b/>
          <w:sz w:val="20"/>
        </w:rPr>
        <w:t>print</w:t>
      </w:r>
      <w:proofErr w:type="spellEnd"/>
      <w:r w:rsidRPr="00BE66A6">
        <w:rPr>
          <w:b/>
          <w:sz w:val="20"/>
        </w:rPr>
        <w:t xml:space="preserve"> (x, y, "\</w:t>
      </w:r>
      <w:proofErr w:type="spellStart"/>
      <w:r w:rsidRPr="00BE66A6">
        <w:rPr>
          <w:b/>
          <w:sz w:val="20"/>
        </w:rPr>
        <w:t>narea</w:t>
      </w:r>
      <w:proofErr w:type="spellEnd"/>
      <w:r w:rsidRPr="00BE66A6">
        <w:rPr>
          <w:b/>
          <w:sz w:val="20"/>
        </w:rPr>
        <w:t xml:space="preserve"> = %.2f" % </w:t>
      </w:r>
      <w:proofErr w:type="spellStart"/>
      <w:r w:rsidRPr="00BE66A6">
        <w:rPr>
          <w:b/>
          <w:sz w:val="20"/>
        </w:rPr>
        <w:t>area</w:t>
      </w:r>
      <w:proofErr w:type="spellEnd"/>
      <w:r w:rsidRPr="00BE66A6">
        <w:rPr>
          <w:b/>
          <w:sz w:val="20"/>
        </w:rPr>
        <w:t>)</w:t>
      </w:r>
    </w:p>
    <w:p w14:paraId="16E0143D" w14:textId="02D48BAD" w:rsidR="00902976" w:rsidRPr="00902976" w:rsidRDefault="00465948" w:rsidP="00902976">
      <w:pPr>
        <w:pStyle w:val="Cita"/>
        <w:ind w:left="0"/>
        <w:rPr>
          <w:sz w:val="20"/>
          <w:u w:val="single"/>
        </w:rPr>
      </w:pPr>
      <w:r w:rsidRPr="00465948">
        <w:rPr>
          <w:sz w:val="20"/>
          <w:u w:val="single"/>
        </w:rPr>
        <w:t>Paso 10:</w:t>
      </w:r>
      <w:r w:rsidR="00902976">
        <w:rPr>
          <w:sz w:val="20"/>
          <w:u w:val="single"/>
        </w:rPr>
        <w:t xml:space="preserve"> </w:t>
      </w:r>
      <w:r w:rsidR="00902976" w:rsidRPr="00902976">
        <w:rPr>
          <w:sz w:val="20"/>
        </w:rPr>
        <w:t>Ingresamos las coordena</w:t>
      </w:r>
      <w:r w:rsidR="00902976" w:rsidRPr="00902976">
        <w:rPr>
          <w:sz w:val="20"/>
        </w:rPr>
        <w:t>das</w:t>
      </w:r>
    </w:p>
    <w:p w14:paraId="0FDC4586" w14:textId="4054E45B" w:rsidR="00465948" w:rsidRDefault="00902976" w:rsidP="00902976">
      <w:pPr>
        <w:pStyle w:val="Cita"/>
        <w:ind w:left="0"/>
        <w:rPr>
          <w:b/>
          <w:sz w:val="20"/>
        </w:rPr>
      </w:pPr>
      <w:r>
        <w:rPr>
          <w:b/>
          <w:sz w:val="20"/>
        </w:rPr>
        <w:t xml:space="preserve">&gt;&gt;&gt; </w:t>
      </w:r>
      <w:r w:rsidRPr="00902976">
        <w:rPr>
          <w:b/>
          <w:sz w:val="20"/>
        </w:rPr>
        <w:t xml:space="preserve">N = </w:t>
      </w:r>
      <w:proofErr w:type="spellStart"/>
      <w:proofErr w:type="gramStart"/>
      <w:r w:rsidRPr="00902976">
        <w:rPr>
          <w:b/>
          <w:sz w:val="20"/>
        </w:rPr>
        <w:t>int</w:t>
      </w:r>
      <w:proofErr w:type="spellEnd"/>
      <w:r w:rsidRPr="00902976">
        <w:rPr>
          <w:b/>
          <w:sz w:val="20"/>
        </w:rPr>
        <w:t>(</w:t>
      </w:r>
      <w:proofErr w:type="gramEnd"/>
      <w:r w:rsidRPr="00902976">
        <w:rPr>
          <w:b/>
          <w:sz w:val="20"/>
        </w:rPr>
        <w:t>input("Ingresar el número de vértices: "))</w:t>
      </w:r>
      <w:r w:rsidR="00465948" w:rsidRPr="00902976">
        <w:rPr>
          <w:b/>
          <w:sz w:val="20"/>
        </w:rPr>
        <w:t xml:space="preserve"> </w:t>
      </w:r>
    </w:p>
    <w:p w14:paraId="13C94A02" w14:textId="2D6F6E5C" w:rsidR="00902976" w:rsidRPr="0075002C" w:rsidRDefault="00902976" w:rsidP="00902976">
      <w:pPr>
        <w:pStyle w:val="Cita"/>
        <w:ind w:left="0"/>
        <w:rPr>
          <w:sz w:val="20"/>
        </w:rPr>
      </w:pPr>
      <w:r w:rsidRPr="0075002C">
        <w:rPr>
          <w:sz w:val="20"/>
          <w:u w:val="single"/>
        </w:rPr>
        <w:t>P</w:t>
      </w:r>
      <w:r w:rsidR="0075002C" w:rsidRPr="0075002C">
        <w:rPr>
          <w:sz w:val="20"/>
          <w:u w:val="single"/>
        </w:rPr>
        <w:t>aso 11</w:t>
      </w:r>
      <w:r w:rsidRPr="0075002C">
        <w:rPr>
          <w:sz w:val="20"/>
          <w:u w:val="single"/>
        </w:rPr>
        <w:t>:</w:t>
      </w:r>
      <w:r w:rsidRPr="0075002C">
        <w:rPr>
          <w:sz w:val="20"/>
        </w:rPr>
        <w:t xml:space="preserve"> Creamos un ciclo para y determinamos el rango dependiendo de los vértices ingresados en el paso </w:t>
      </w:r>
      <w:r w:rsidR="0075002C" w:rsidRPr="0075002C">
        <w:rPr>
          <w:sz w:val="20"/>
        </w:rPr>
        <w:t>anterior.</w:t>
      </w:r>
    </w:p>
    <w:p w14:paraId="2E24ED9E" w14:textId="77777777" w:rsidR="00902976" w:rsidRDefault="00902976" w:rsidP="00902976">
      <w:pPr>
        <w:pStyle w:val="Cita"/>
        <w:ind w:left="0"/>
        <w:rPr>
          <w:b/>
          <w:sz w:val="20"/>
        </w:rPr>
      </w:pPr>
      <w:r>
        <w:rPr>
          <w:b/>
          <w:sz w:val="20"/>
        </w:rPr>
        <w:t xml:space="preserve">&gt;&gt;&gt; </w:t>
      </w:r>
      <w:proofErr w:type="spellStart"/>
      <w:r w:rsidRPr="00902976">
        <w:rPr>
          <w:b/>
          <w:sz w:val="20"/>
        </w:rPr>
        <w:t>for</w:t>
      </w:r>
      <w:proofErr w:type="spellEnd"/>
      <w:r w:rsidRPr="00902976">
        <w:rPr>
          <w:b/>
          <w:sz w:val="20"/>
        </w:rPr>
        <w:t xml:space="preserve"> i in </w:t>
      </w:r>
      <w:proofErr w:type="spellStart"/>
      <w:r w:rsidRPr="00902976">
        <w:rPr>
          <w:b/>
          <w:sz w:val="20"/>
        </w:rPr>
        <w:t>range</w:t>
      </w:r>
      <w:proofErr w:type="spellEnd"/>
      <w:r w:rsidRPr="00902976">
        <w:rPr>
          <w:b/>
          <w:sz w:val="20"/>
        </w:rPr>
        <w:t>(</w:t>
      </w:r>
      <w:proofErr w:type="gramStart"/>
      <w:r w:rsidRPr="00902976">
        <w:rPr>
          <w:b/>
          <w:sz w:val="20"/>
        </w:rPr>
        <w:t>0,N</w:t>
      </w:r>
      <w:proofErr w:type="gramEnd"/>
      <w:r w:rsidRPr="00902976">
        <w:rPr>
          <w:b/>
          <w:sz w:val="20"/>
        </w:rPr>
        <w:t>):</w:t>
      </w:r>
    </w:p>
    <w:p w14:paraId="3BF2C56B" w14:textId="6FAFB623" w:rsidR="00902976" w:rsidRPr="00902976" w:rsidRDefault="00902976" w:rsidP="00902976">
      <w:pPr>
        <w:pStyle w:val="Cita"/>
        <w:ind w:left="705"/>
        <w:rPr>
          <w:b/>
          <w:sz w:val="20"/>
        </w:rPr>
      </w:pPr>
      <w:r>
        <w:rPr>
          <w:b/>
          <w:sz w:val="20"/>
        </w:rPr>
        <w:t xml:space="preserve">&gt;&gt;&gt; </w:t>
      </w:r>
      <w:r w:rsidRPr="00902976">
        <w:rPr>
          <w:b/>
          <w:sz w:val="20"/>
        </w:rPr>
        <w:t xml:space="preserve">xP1 = </w:t>
      </w:r>
      <w:proofErr w:type="spellStart"/>
      <w:r w:rsidRPr="00902976">
        <w:rPr>
          <w:b/>
          <w:sz w:val="20"/>
        </w:rPr>
        <w:t>float</w:t>
      </w:r>
      <w:proofErr w:type="spellEnd"/>
      <w:r w:rsidRPr="00902976">
        <w:rPr>
          <w:b/>
          <w:sz w:val="20"/>
        </w:rPr>
        <w:t xml:space="preserve"> (</w:t>
      </w:r>
      <w:proofErr w:type="gramStart"/>
      <w:r w:rsidRPr="00902976">
        <w:rPr>
          <w:b/>
          <w:sz w:val="20"/>
        </w:rPr>
        <w:t>input(</w:t>
      </w:r>
      <w:proofErr w:type="gramEnd"/>
      <w:r w:rsidRPr="00902976">
        <w:rPr>
          <w:b/>
          <w:sz w:val="20"/>
        </w:rPr>
        <w:t>"Favor de ingresar la abscisa del primer punto: "))</w:t>
      </w:r>
    </w:p>
    <w:p w14:paraId="6B8C7E7F" w14:textId="31A020C7" w:rsidR="00902976" w:rsidRPr="00902976" w:rsidRDefault="00902976" w:rsidP="00902976">
      <w:pPr>
        <w:pStyle w:val="Cita"/>
        <w:ind w:left="705"/>
        <w:rPr>
          <w:b/>
          <w:sz w:val="20"/>
        </w:rPr>
      </w:pPr>
      <w:r>
        <w:rPr>
          <w:b/>
          <w:sz w:val="20"/>
        </w:rPr>
        <w:t>&gt;&gt;&gt;</w:t>
      </w:r>
      <w:r w:rsidRPr="00902976">
        <w:rPr>
          <w:b/>
          <w:sz w:val="20"/>
        </w:rPr>
        <w:t xml:space="preserve">yP1 = </w:t>
      </w:r>
      <w:proofErr w:type="spellStart"/>
      <w:r w:rsidRPr="00902976">
        <w:rPr>
          <w:b/>
          <w:sz w:val="20"/>
        </w:rPr>
        <w:t>float</w:t>
      </w:r>
      <w:proofErr w:type="spellEnd"/>
      <w:r w:rsidRPr="00902976">
        <w:rPr>
          <w:b/>
          <w:sz w:val="20"/>
        </w:rPr>
        <w:t xml:space="preserve"> (</w:t>
      </w:r>
      <w:proofErr w:type="gramStart"/>
      <w:r w:rsidRPr="00902976">
        <w:rPr>
          <w:b/>
          <w:sz w:val="20"/>
        </w:rPr>
        <w:t>input(</w:t>
      </w:r>
      <w:proofErr w:type="gramEnd"/>
      <w:r w:rsidRPr="00902976">
        <w:rPr>
          <w:b/>
          <w:sz w:val="20"/>
        </w:rPr>
        <w:t>"Favor de ingresar la ordenada del primer punto: "))</w:t>
      </w:r>
    </w:p>
    <w:p w14:paraId="07DDCC2B" w14:textId="7002A4AE" w:rsidR="00902976" w:rsidRPr="00902976" w:rsidRDefault="00902976" w:rsidP="00902976">
      <w:pPr>
        <w:pStyle w:val="Cita"/>
        <w:ind w:left="705"/>
        <w:rPr>
          <w:b/>
          <w:sz w:val="20"/>
        </w:rPr>
      </w:pPr>
      <w:r>
        <w:rPr>
          <w:b/>
          <w:sz w:val="20"/>
        </w:rPr>
        <w:t xml:space="preserve">&gt;&gt;&gt; </w:t>
      </w:r>
      <w:r w:rsidRPr="00902976">
        <w:rPr>
          <w:b/>
          <w:sz w:val="20"/>
        </w:rPr>
        <w:t xml:space="preserve">xP2 = </w:t>
      </w:r>
      <w:proofErr w:type="spellStart"/>
      <w:r w:rsidRPr="00902976">
        <w:rPr>
          <w:b/>
          <w:sz w:val="20"/>
        </w:rPr>
        <w:t>float</w:t>
      </w:r>
      <w:proofErr w:type="spellEnd"/>
      <w:r w:rsidRPr="00902976">
        <w:rPr>
          <w:b/>
          <w:sz w:val="20"/>
        </w:rPr>
        <w:t xml:space="preserve"> (</w:t>
      </w:r>
      <w:proofErr w:type="gramStart"/>
      <w:r w:rsidRPr="00902976">
        <w:rPr>
          <w:b/>
          <w:sz w:val="20"/>
        </w:rPr>
        <w:t>input(</w:t>
      </w:r>
      <w:proofErr w:type="gramEnd"/>
      <w:r w:rsidRPr="00902976">
        <w:rPr>
          <w:b/>
          <w:sz w:val="20"/>
        </w:rPr>
        <w:t>"Favor de ingresar la abscisa del segundo punto: "))</w:t>
      </w:r>
    </w:p>
    <w:p w14:paraId="4D29F805" w14:textId="71761A0D" w:rsidR="00902976" w:rsidRDefault="00902976" w:rsidP="00902976">
      <w:pPr>
        <w:pStyle w:val="Cita"/>
        <w:ind w:left="705"/>
        <w:rPr>
          <w:b/>
          <w:sz w:val="20"/>
        </w:rPr>
      </w:pPr>
      <w:r>
        <w:rPr>
          <w:b/>
          <w:sz w:val="20"/>
        </w:rPr>
        <w:t xml:space="preserve">&gt;&gt;&gt; </w:t>
      </w:r>
      <w:r w:rsidRPr="00902976">
        <w:rPr>
          <w:b/>
          <w:sz w:val="20"/>
        </w:rPr>
        <w:t xml:space="preserve">yP2 = </w:t>
      </w:r>
      <w:proofErr w:type="spellStart"/>
      <w:r w:rsidRPr="00902976">
        <w:rPr>
          <w:b/>
          <w:sz w:val="20"/>
        </w:rPr>
        <w:t>float</w:t>
      </w:r>
      <w:proofErr w:type="spellEnd"/>
      <w:r w:rsidRPr="00902976">
        <w:rPr>
          <w:b/>
          <w:sz w:val="20"/>
        </w:rPr>
        <w:t xml:space="preserve"> (</w:t>
      </w:r>
      <w:proofErr w:type="gramStart"/>
      <w:r w:rsidRPr="00902976">
        <w:rPr>
          <w:b/>
          <w:sz w:val="20"/>
        </w:rPr>
        <w:t>input(</w:t>
      </w:r>
      <w:proofErr w:type="gramEnd"/>
      <w:r w:rsidRPr="00902976">
        <w:rPr>
          <w:b/>
          <w:sz w:val="20"/>
        </w:rPr>
        <w:t>"Favor de ingresar la abscisa del segundo punto: "))</w:t>
      </w:r>
    </w:p>
    <w:p w14:paraId="144733D4" w14:textId="23F14E45" w:rsidR="0075002C" w:rsidRDefault="00902976" w:rsidP="00902976">
      <w:pPr>
        <w:pStyle w:val="Cita"/>
        <w:ind w:left="0"/>
        <w:rPr>
          <w:sz w:val="20"/>
        </w:rPr>
      </w:pPr>
      <w:r w:rsidRPr="0075002C">
        <w:rPr>
          <w:sz w:val="20"/>
          <w:u w:val="single"/>
        </w:rPr>
        <w:t>Paso 11</w:t>
      </w:r>
      <w:r w:rsidRPr="0075002C">
        <w:rPr>
          <w:sz w:val="20"/>
        </w:rPr>
        <w:t xml:space="preserve">: </w:t>
      </w:r>
      <w:r w:rsidR="0075002C">
        <w:rPr>
          <w:sz w:val="20"/>
        </w:rPr>
        <w:t>Imprimimos las distancias y se saca con la siguiente fórmula:</w:t>
      </w:r>
    </w:p>
    <w:p w14:paraId="1F5FF31D" w14:textId="1A80FEAA" w:rsidR="00902976" w:rsidRPr="0075002C" w:rsidRDefault="0075002C" w:rsidP="00902976">
      <w:pPr>
        <w:pStyle w:val="Cita"/>
        <w:ind w:left="0"/>
        <w:rPr>
          <w:i/>
          <w:sz w:val="20"/>
        </w:rPr>
      </w:pPr>
      <w:r w:rsidRPr="0075002C">
        <w:rPr>
          <w:i/>
          <w:sz w:val="20"/>
        </w:rPr>
        <w:t>RAIZ</w:t>
      </w:r>
      <w:r>
        <w:rPr>
          <w:i/>
          <w:sz w:val="20"/>
        </w:rPr>
        <w:t xml:space="preserve"> </w:t>
      </w:r>
      <w:proofErr w:type="gramStart"/>
      <w:r w:rsidRPr="0075002C">
        <w:rPr>
          <w:i/>
          <w:sz w:val="20"/>
        </w:rPr>
        <w:t>( (</w:t>
      </w:r>
      <w:proofErr w:type="gramEnd"/>
      <w:r w:rsidRPr="0075002C">
        <w:rPr>
          <w:i/>
          <w:sz w:val="20"/>
        </w:rPr>
        <w:t>x2-x1)^2 + (y2-y1)^2 )</w:t>
      </w:r>
    </w:p>
    <w:p w14:paraId="2E754FFB" w14:textId="49055064" w:rsidR="0075002C" w:rsidRPr="0075002C" w:rsidRDefault="0075002C" w:rsidP="00902976">
      <w:pPr>
        <w:pStyle w:val="Cita"/>
        <w:ind w:left="0"/>
        <w:rPr>
          <w:b/>
          <w:sz w:val="20"/>
        </w:rPr>
      </w:pPr>
      <w:r w:rsidRPr="0075002C">
        <w:rPr>
          <w:b/>
          <w:sz w:val="20"/>
        </w:rPr>
        <w:t xml:space="preserve">&gt;&gt;&gt; </w:t>
      </w:r>
      <w:proofErr w:type="spellStart"/>
      <w:proofErr w:type="gramStart"/>
      <w:r w:rsidRPr="0075002C">
        <w:rPr>
          <w:b/>
          <w:sz w:val="20"/>
        </w:rPr>
        <w:t>print</w:t>
      </w:r>
      <w:proofErr w:type="spellEnd"/>
      <w:r w:rsidRPr="0075002C">
        <w:rPr>
          <w:b/>
          <w:sz w:val="20"/>
        </w:rPr>
        <w:t>(</w:t>
      </w:r>
      <w:proofErr w:type="gramEnd"/>
      <w:r w:rsidRPr="0075002C">
        <w:rPr>
          <w:b/>
          <w:sz w:val="20"/>
        </w:rPr>
        <w:t>"La dis</w:t>
      </w:r>
      <w:r>
        <w:rPr>
          <w:b/>
          <w:sz w:val="20"/>
        </w:rPr>
        <w:t>tancia entre los 2 puntos es de:</w:t>
      </w:r>
      <w:r w:rsidRPr="0075002C">
        <w:rPr>
          <w:b/>
          <w:sz w:val="20"/>
        </w:rPr>
        <w:t>",math.sqrt(abs(((xP2-xP1)*(xP2-xP1)+((yP2-yP1)*(yP2-yP1))))))</w:t>
      </w:r>
    </w:p>
    <w:p w14:paraId="0432EF80" w14:textId="265AAF30" w:rsidR="0075002C" w:rsidRDefault="0075002C" w:rsidP="00902976">
      <w:pPr>
        <w:pStyle w:val="Cita"/>
        <w:ind w:left="0"/>
        <w:rPr>
          <w:sz w:val="20"/>
        </w:rPr>
      </w:pPr>
      <w:r w:rsidRPr="0075002C">
        <w:rPr>
          <w:sz w:val="20"/>
          <w:u w:val="single"/>
        </w:rPr>
        <w:t>Paso 12:</w:t>
      </w:r>
      <w:r>
        <w:rPr>
          <w:sz w:val="20"/>
        </w:rPr>
        <w:t xml:space="preserve"> Para determinar el perímetro lo obtuvimos sumando las distancias obtenidas de cada 2 coordenadas.</w:t>
      </w:r>
    </w:p>
    <w:p w14:paraId="52DA19FA" w14:textId="7AF40D50" w:rsidR="0075002C" w:rsidRPr="0075002C" w:rsidRDefault="0075002C" w:rsidP="0075002C">
      <w:pPr>
        <w:pStyle w:val="Cita"/>
        <w:ind w:left="0"/>
        <w:rPr>
          <w:b/>
          <w:sz w:val="20"/>
        </w:rPr>
      </w:pPr>
      <w:r w:rsidRPr="0075002C">
        <w:rPr>
          <w:b/>
          <w:sz w:val="20"/>
        </w:rPr>
        <w:t>&gt;&gt;&gt;</w:t>
      </w:r>
      <w:r w:rsidRPr="0075002C">
        <w:rPr>
          <w:b/>
          <w:sz w:val="20"/>
        </w:rPr>
        <w:t>Suma=math.sqrt(abs(((xP2-xP</w:t>
      </w:r>
      <w:proofErr w:type="gramStart"/>
      <w:r w:rsidRPr="0075002C">
        <w:rPr>
          <w:b/>
          <w:sz w:val="20"/>
        </w:rPr>
        <w:t>1)*</w:t>
      </w:r>
      <w:proofErr w:type="gramEnd"/>
      <w:r w:rsidRPr="0075002C">
        <w:rPr>
          <w:b/>
          <w:sz w:val="20"/>
        </w:rPr>
        <w:t xml:space="preserve">(xP2-xP1)+((yP2-yP1)*(yP2-yP1)))+(N))) </w:t>
      </w:r>
    </w:p>
    <w:p w14:paraId="7FFF81A6" w14:textId="394DBA98" w:rsidR="0075002C" w:rsidRDefault="0075002C" w:rsidP="0075002C">
      <w:pPr>
        <w:pStyle w:val="Cita"/>
        <w:ind w:left="0"/>
        <w:rPr>
          <w:b/>
          <w:sz w:val="20"/>
        </w:rPr>
      </w:pPr>
      <w:r w:rsidRPr="0075002C">
        <w:rPr>
          <w:b/>
          <w:sz w:val="20"/>
        </w:rPr>
        <w:t xml:space="preserve">&gt;&gt;&gt; </w:t>
      </w:r>
      <w:proofErr w:type="spellStart"/>
      <w:r w:rsidRPr="0075002C">
        <w:rPr>
          <w:b/>
          <w:sz w:val="20"/>
        </w:rPr>
        <w:t>perimetro</w:t>
      </w:r>
      <w:proofErr w:type="spellEnd"/>
      <w:r w:rsidRPr="0075002C">
        <w:rPr>
          <w:b/>
          <w:sz w:val="20"/>
        </w:rPr>
        <w:t>=Suma</w:t>
      </w:r>
    </w:p>
    <w:p w14:paraId="75FC38F9" w14:textId="4019D924" w:rsidR="0075002C" w:rsidRPr="0075002C" w:rsidRDefault="0075002C" w:rsidP="0075002C">
      <w:pPr>
        <w:pStyle w:val="Cita"/>
        <w:ind w:left="0"/>
        <w:rPr>
          <w:sz w:val="20"/>
        </w:rPr>
      </w:pPr>
      <w:r w:rsidRPr="0075002C">
        <w:rPr>
          <w:sz w:val="20"/>
          <w:u w:val="single"/>
        </w:rPr>
        <w:t xml:space="preserve">Paso 13: </w:t>
      </w:r>
      <w:r w:rsidRPr="0075002C">
        <w:rPr>
          <w:sz w:val="20"/>
        </w:rPr>
        <w:t xml:space="preserve">Imprimimos en pantalla el perímetro obtenido. </w:t>
      </w:r>
    </w:p>
    <w:p w14:paraId="3AABFFE9" w14:textId="1C66EE6B" w:rsidR="0075002C" w:rsidRPr="0075002C" w:rsidRDefault="0075002C" w:rsidP="0075002C">
      <w:pPr>
        <w:pStyle w:val="Cita"/>
        <w:ind w:left="0"/>
        <w:rPr>
          <w:b/>
          <w:sz w:val="20"/>
        </w:rPr>
      </w:pPr>
      <w:r>
        <w:rPr>
          <w:b/>
          <w:sz w:val="20"/>
        </w:rPr>
        <w:t xml:space="preserve">&gt;&gt;&gt; </w:t>
      </w:r>
      <w:proofErr w:type="spellStart"/>
      <w:r w:rsidRPr="0075002C">
        <w:rPr>
          <w:b/>
          <w:sz w:val="20"/>
        </w:rPr>
        <w:t>print</w:t>
      </w:r>
      <w:proofErr w:type="spellEnd"/>
      <w:r w:rsidRPr="0075002C">
        <w:rPr>
          <w:b/>
          <w:sz w:val="20"/>
        </w:rPr>
        <w:t xml:space="preserve"> ('El perímetro es: </w:t>
      </w:r>
      <w:proofErr w:type="gramStart"/>
      <w:r w:rsidRPr="0075002C">
        <w:rPr>
          <w:b/>
          <w:sz w:val="20"/>
        </w:rPr>
        <w:t>',</w:t>
      </w:r>
      <w:proofErr w:type="spellStart"/>
      <w:r w:rsidRPr="0075002C">
        <w:rPr>
          <w:b/>
          <w:sz w:val="20"/>
        </w:rPr>
        <w:t>perimetro</w:t>
      </w:r>
      <w:proofErr w:type="spellEnd"/>
      <w:proofErr w:type="gramEnd"/>
      <w:r w:rsidRPr="0075002C">
        <w:rPr>
          <w:b/>
          <w:sz w:val="20"/>
        </w:rPr>
        <w:t>)</w:t>
      </w:r>
    </w:p>
    <w:p w14:paraId="1EBA1F89" w14:textId="77777777" w:rsidR="00C47B19" w:rsidRPr="005B5D62" w:rsidRDefault="005B5D62" w:rsidP="000A4212">
      <w:pPr>
        <w:pStyle w:val="Ttulo3"/>
        <w:shd w:val="clear" w:color="auto" w:fill="FFFFFF" w:themeFill="background1"/>
        <w:rPr>
          <w:b/>
        </w:rPr>
      </w:pPr>
      <w:r w:rsidRPr="005B5D62">
        <w:rPr>
          <w:b/>
        </w:rPr>
        <w:t>Manejo de datos</w:t>
      </w:r>
    </w:p>
    <w:p w14:paraId="65589F96" w14:textId="77777777" w:rsidR="005B5D62" w:rsidRDefault="005B5D62" w:rsidP="005B5D62">
      <w:pPr>
        <w:shd w:val="clear" w:color="auto" w:fill="FFFFFF" w:themeFill="background1"/>
      </w:pPr>
      <w:r>
        <w:t>El equipo que se utilizo para realizar este programa es una computadora ACER que cuenta con la versión de Windows 10. El programa que empleamos es Python, 3.7. descargado para 64 bits.</w:t>
      </w:r>
    </w:p>
    <w:p w14:paraId="13EF2F03" w14:textId="77777777" w:rsidR="005B5D62" w:rsidRDefault="005B5D62" w:rsidP="005B5D62">
      <w:r>
        <w:t xml:space="preserve">En dicho programa pudimos hacer que con la ayuda de las medidas de una figura nos de área y perímetro. Mas aparte que con las coordenadas de un polígono nos de el área y perímetro. Y así </w:t>
      </w:r>
      <w:r>
        <w:lastRenderedPageBreak/>
        <w:t>mismo poder facilitar trabajos y esto se pueda usar posterior mente para diferentes situaciones.</w:t>
      </w:r>
    </w:p>
    <w:p w14:paraId="59EB40AF" w14:textId="77777777" w:rsidR="001119E1" w:rsidRDefault="001119E1" w:rsidP="005B5D62"/>
    <w:p w14:paraId="311D5510" w14:textId="77777777" w:rsidR="00C47B19" w:rsidRPr="001A359F" w:rsidRDefault="001119E1" w:rsidP="000A4212">
      <w:pPr>
        <w:pStyle w:val="Ttulo3"/>
        <w:shd w:val="clear" w:color="auto" w:fill="FFFFFF" w:themeFill="background1"/>
        <w:rPr>
          <w:b/>
          <w:bCs/>
        </w:rPr>
      </w:pPr>
      <w:r w:rsidRPr="001A359F">
        <w:rPr>
          <w:b/>
          <w:bCs/>
        </w:rPr>
        <w:t>Conclusiones</w:t>
      </w:r>
    </w:p>
    <w:p w14:paraId="2224EF6D" w14:textId="77777777" w:rsidR="00902976" w:rsidRDefault="00902976" w:rsidP="000A4212">
      <w:pPr>
        <w:shd w:val="clear" w:color="auto" w:fill="FFFFFF" w:themeFill="background1"/>
        <w:rPr>
          <w:lang w:val="es-MX"/>
        </w:rPr>
      </w:pPr>
      <w:r>
        <w:rPr>
          <w:lang w:val="es-MX"/>
        </w:rPr>
        <w:t xml:space="preserve">Al realizar este programa nos encontramos con diversas problemáticas que fuimos resolviendo con consultas de diversas páginas y </w:t>
      </w:r>
      <w:r>
        <w:rPr>
          <w:lang w:val="es-MX"/>
        </w:rPr>
        <w:t>con el profesor con el fin de lograr obtener nuestro propósito inicial, aunque lo fuimos modificando cada vez más.</w:t>
      </w:r>
    </w:p>
    <w:p w14:paraId="4D551856" w14:textId="7AC45BDF" w:rsidR="001119E1" w:rsidRDefault="00902976" w:rsidP="000A4212">
      <w:pPr>
        <w:shd w:val="clear" w:color="auto" w:fill="FFFFFF" w:themeFill="background1"/>
      </w:pPr>
      <w:r>
        <w:rPr>
          <w:lang w:val="es-MX"/>
        </w:rPr>
        <w:t>Consideramos</w:t>
      </w:r>
      <w:r>
        <w:rPr>
          <w:lang w:val="es-MX"/>
        </w:rPr>
        <w:t xml:space="preserve"> que este programa nos será muy útil para los levantamientos que realicemos. </w:t>
      </w:r>
      <w:r w:rsidR="001119E1">
        <w:t>Este progr</w:t>
      </w:r>
      <w:r>
        <w:t>ama funcionó</w:t>
      </w:r>
      <w:r w:rsidR="001119E1">
        <w:t xml:space="preserve"> de la manera esperada ya que pudimos obtener los resultados correctos </w:t>
      </w:r>
    </w:p>
    <w:p w14:paraId="549366B2" w14:textId="1E470720" w:rsidR="00C47B19" w:rsidRDefault="001119E1" w:rsidP="000A4212">
      <w:pPr>
        <w:shd w:val="clear" w:color="auto" w:fill="FFFFFF" w:themeFill="background1"/>
      </w:pPr>
      <w:r>
        <w:t>Los problemas que se ocasionaron fueron solucionados en su momento mediante ayuda de diferentes fuentes de información y de consulta</w:t>
      </w:r>
      <w:r w:rsidR="00902976">
        <w:t>.</w:t>
      </w:r>
    </w:p>
    <w:p w14:paraId="35D79122" w14:textId="7D2F2801" w:rsidR="001119E1" w:rsidRDefault="001119E1" w:rsidP="000A4212">
      <w:pPr>
        <w:shd w:val="clear" w:color="auto" w:fill="FFFFFF" w:themeFill="background1"/>
      </w:pPr>
      <w:r>
        <w:t xml:space="preserve">Este trabajo servirá para aquellos que </w:t>
      </w:r>
      <w:r w:rsidR="00A218B7">
        <w:t>re</w:t>
      </w:r>
      <w:r>
        <w:t xml:space="preserve">quieren obtener </w:t>
      </w:r>
      <w:r w:rsidR="00A218B7">
        <w:t xml:space="preserve">el área y perímetro usando las coordenadas así se podrá facilitar el trabajo y se </w:t>
      </w:r>
      <w:r w:rsidR="00560030">
        <w:t>realizará</w:t>
      </w:r>
      <w:r w:rsidR="00A218B7">
        <w:t xml:space="preserve"> más rápido.</w:t>
      </w:r>
    </w:p>
    <w:p w14:paraId="2BFC72BE" w14:textId="77777777" w:rsidR="00465948" w:rsidRPr="00560030" w:rsidRDefault="00465948" w:rsidP="00465948">
      <w:pPr>
        <w:pStyle w:val="Ttulo3"/>
        <w:numPr>
          <w:ilvl w:val="0"/>
          <w:numId w:val="0"/>
        </w:numPr>
        <w:shd w:val="clear" w:color="auto" w:fill="FFFFFF" w:themeFill="background1"/>
        <w:rPr>
          <w:b/>
          <w:bCs/>
        </w:rPr>
      </w:pPr>
      <w:r>
        <w:rPr>
          <w:b/>
          <w:bCs/>
        </w:rPr>
        <w:t xml:space="preserve">2.4 Resultados </w:t>
      </w:r>
    </w:p>
    <w:p w14:paraId="5C5AEBB0" w14:textId="77777777" w:rsidR="008231BE" w:rsidRDefault="008231BE" w:rsidP="00465948">
      <w:pPr>
        <w:shd w:val="clear" w:color="auto" w:fill="FFFFFF" w:themeFill="background1"/>
        <w:rPr>
          <w:noProof/>
          <w:lang w:val="es-MX" w:eastAsia="es-MX"/>
        </w:rPr>
      </w:pPr>
    </w:p>
    <w:p w14:paraId="4DF29661" w14:textId="63C88CFB" w:rsidR="00465948" w:rsidRPr="008231BE" w:rsidRDefault="008231BE" w:rsidP="008231BE">
      <w:pPr>
        <w:shd w:val="clear" w:color="auto" w:fill="FFFFFF" w:themeFill="background1"/>
      </w:pPr>
      <w:r>
        <w:rPr>
          <w:noProof/>
          <w:lang w:val="es-MX" w:eastAsia="es-MX"/>
        </w:rPr>
        <w:drawing>
          <wp:inline distT="0" distB="0" distL="0" distR="0" wp14:anchorId="4538BBDB" wp14:editId="03A1F534">
            <wp:extent cx="2926445" cy="12960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56" t="7413" r="45821" b="54283"/>
                    <a:stretch/>
                  </pic:blipFill>
                  <pic:spPr bwMode="auto">
                    <a:xfrm>
                      <a:off x="0" y="0"/>
                      <a:ext cx="2926445" cy="1296000"/>
                    </a:xfrm>
                    <a:prstGeom prst="rect">
                      <a:avLst/>
                    </a:prstGeom>
                    <a:ln>
                      <a:noFill/>
                    </a:ln>
                    <a:extLst>
                      <a:ext uri="{53640926-AAD7-44D8-BBD7-CCE9431645EC}">
                        <a14:shadowObscured xmlns:a14="http://schemas.microsoft.com/office/drawing/2010/main"/>
                      </a:ext>
                    </a:extLst>
                  </pic:spPr>
                </pic:pic>
              </a:graphicData>
            </a:graphic>
          </wp:inline>
        </w:drawing>
      </w:r>
    </w:p>
    <w:p w14:paraId="67FFD23E" w14:textId="6D999199" w:rsidR="00465948" w:rsidRDefault="00465948" w:rsidP="00465948">
      <w:pPr>
        <w:pStyle w:val="Ttulo3"/>
        <w:numPr>
          <w:ilvl w:val="0"/>
          <w:numId w:val="0"/>
        </w:numPr>
        <w:shd w:val="clear" w:color="auto" w:fill="FFFFFF" w:themeFill="background1"/>
        <w:rPr>
          <w:b/>
          <w:bCs/>
        </w:rPr>
      </w:pPr>
      <w:r>
        <w:rPr>
          <w:b/>
          <w:bCs/>
        </w:rPr>
        <w:t xml:space="preserve">2.5 Bibliografía </w:t>
      </w:r>
    </w:p>
    <w:p w14:paraId="11CB4B8D" w14:textId="58A6A191" w:rsidR="00465948" w:rsidRDefault="008231BE" w:rsidP="00465948">
      <w:r w:rsidRPr="008231BE">
        <w:t>Sin autor . (21/09/2017). OPERADORES – PYTHON (DISTANCIA ENTRE DOS PUNTOS). 19/06/2019, de Tutorias Colombia Sitio web: https://tutorias.co/operadores-python-distancia-entre-dos-puntos/</w:t>
      </w:r>
    </w:p>
    <w:p w14:paraId="23E5E1D0" w14:textId="1E8B09F6" w:rsidR="0075002C" w:rsidRPr="00465948" w:rsidRDefault="008231BE" w:rsidP="00465948">
      <w:pPr>
        <w:sectPr w:rsidR="0075002C" w:rsidRPr="00465948" w:rsidSect="00685298">
          <w:type w:val="continuous"/>
          <w:pgSz w:w="11900" w:h="16840"/>
          <w:pgMar w:top="1418" w:right="1134" w:bottom="1701" w:left="1418" w:header="851" w:footer="992" w:gutter="0"/>
          <w:cols w:num="2" w:space="709"/>
          <w:titlePg/>
        </w:sectPr>
      </w:pPr>
      <w:r w:rsidRPr="008231BE">
        <w:t>Jose Guerrero. (27 octubre, 2012). Determinación de áreas de polígonos irregulares usando las coordenadas de sus vértices en un script de Python. 19/06/2019, de El Blog de</w:t>
      </w:r>
      <w:r>
        <w:t xml:space="preserve"> José Guerrero Sitio </w:t>
      </w:r>
      <w:r w:rsidRPr="008231BE">
        <w:t>web: https://joseguerreroa.wordpress.com/2012/10/27/determinacion-de-areas-de-poligonos-irregulares-usando-las-coordenadas-de-sus-vertices-en-un-script-de-python/</w:t>
      </w:r>
    </w:p>
    <w:p w14:paraId="699306B5" w14:textId="42A19295" w:rsidR="008231BE" w:rsidRPr="008231BE" w:rsidRDefault="008231BE" w:rsidP="008231BE"/>
    <w:p w14:paraId="01265BBE" w14:textId="77777777" w:rsidR="008231BE" w:rsidRPr="008231BE" w:rsidRDefault="008231BE" w:rsidP="008231BE"/>
    <w:p w14:paraId="6399AD52" w14:textId="6D48C3D3" w:rsidR="00465948" w:rsidRPr="008231BE" w:rsidRDefault="00465948" w:rsidP="008231BE">
      <w:pPr>
        <w:pStyle w:val="Ttulo3"/>
        <w:numPr>
          <w:ilvl w:val="0"/>
          <w:numId w:val="0"/>
        </w:numPr>
        <w:shd w:val="clear" w:color="auto" w:fill="FFFFFF" w:themeFill="background1"/>
        <w:rPr>
          <w:b/>
          <w:bCs/>
        </w:rPr>
        <w:sectPr w:rsidR="00465948" w:rsidRPr="008231BE" w:rsidSect="00465948">
          <w:type w:val="continuous"/>
          <w:pgSz w:w="11900" w:h="16840"/>
          <w:pgMar w:top="1418" w:right="1134" w:bottom="1701" w:left="1418" w:header="851" w:footer="992" w:gutter="0"/>
          <w:cols w:space="709"/>
          <w:titlePg/>
        </w:sectPr>
      </w:pPr>
      <w:r>
        <w:rPr>
          <w:b/>
          <w:bCs/>
        </w:rPr>
        <w:lastRenderedPageBreak/>
        <w:t xml:space="preserve">2.5 Apéndice </w:t>
      </w:r>
    </w:p>
    <w:p w14:paraId="3805299F" w14:textId="16C2D007" w:rsidR="00465948" w:rsidRDefault="00465948">
      <w:pPr>
        <w:spacing w:after="0"/>
        <w:jc w:val="left"/>
        <w:sectPr w:rsidR="00465948" w:rsidSect="00685298">
          <w:type w:val="continuous"/>
          <w:pgSz w:w="11900" w:h="16840"/>
          <w:pgMar w:top="1418" w:right="1134" w:bottom="1701" w:left="1418" w:header="851" w:footer="992" w:gutter="0"/>
          <w:cols w:num="2" w:space="709"/>
          <w:titlePg/>
        </w:sectPr>
      </w:pPr>
    </w:p>
    <w:p w14:paraId="2D648637" w14:textId="047DB258" w:rsidR="00465948" w:rsidRDefault="00465948">
      <w:pPr>
        <w:spacing w:after="0"/>
        <w:jc w:val="left"/>
        <w:rPr>
          <w:noProof/>
          <w:lang w:val="es-MX" w:eastAsia="es-MX"/>
        </w:rPr>
      </w:pPr>
    </w:p>
    <w:p w14:paraId="7305E136" w14:textId="6B63D440" w:rsidR="00465948" w:rsidRDefault="00465948">
      <w:pPr>
        <w:spacing w:after="0"/>
        <w:jc w:val="left"/>
      </w:pPr>
      <w:r>
        <w:rPr>
          <w:noProof/>
          <w:lang w:val="es-MX" w:eastAsia="es-MX"/>
        </w:rPr>
        <w:drawing>
          <wp:inline distT="0" distB="0" distL="0" distR="0" wp14:anchorId="03EFB161" wp14:editId="2296E522">
            <wp:extent cx="6148519" cy="4356000"/>
            <wp:effectExtent l="0" t="0" r="508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01" r="31220" b="7921"/>
                    <a:stretch/>
                  </pic:blipFill>
                  <pic:spPr bwMode="auto">
                    <a:xfrm>
                      <a:off x="0" y="0"/>
                      <a:ext cx="6148519" cy="4356000"/>
                    </a:xfrm>
                    <a:prstGeom prst="rect">
                      <a:avLst/>
                    </a:prstGeom>
                    <a:ln>
                      <a:noFill/>
                    </a:ln>
                    <a:extLst>
                      <a:ext uri="{53640926-AAD7-44D8-BBD7-CCE9431645EC}">
                        <a14:shadowObscured xmlns:a14="http://schemas.microsoft.com/office/drawing/2010/main"/>
                      </a:ext>
                    </a:extLst>
                  </pic:spPr>
                </pic:pic>
              </a:graphicData>
            </a:graphic>
          </wp:inline>
        </w:drawing>
      </w:r>
    </w:p>
    <w:p w14:paraId="48EA6CF9" w14:textId="77777777" w:rsidR="00465948" w:rsidRDefault="00465948" w:rsidP="000A4212">
      <w:pPr>
        <w:shd w:val="clear" w:color="auto" w:fill="FFFFFF" w:themeFill="background1"/>
        <w:sectPr w:rsidR="00465948" w:rsidSect="00465948">
          <w:type w:val="continuous"/>
          <w:pgSz w:w="11900" w:h="16840"/>
          <w:pgMar w:top="1418" w:right="1134" w:bottom="1701" w:left="1418" w:header="851" w:footer="992" w:gutter="0"/>
          <w:cols w:space="709"/>
          <w:titlePg/>
        </w:sectPr>
      </w:pPr>
    </w:p>
    <w:p w14:paraId="572ED68C" w14:textId="77777777" w:rsidR="008231BE" w:rsidRDefault="008231BE" w:rsidP="000A4212">
      <w:pPr>
        <w:shd w:val="clear" w:color="auto" w:fill="FFFFFF" w:themeFill="background1"/>
        <w:rPr>
          <w:noProof/>
          <w:lang w:val="es-MX" w:eastAsia="es-MX"/>
        </w:rPr>
      </w:pPr>
    </w:p>
    <w:p w14:paraId="57EFF277" w14:textId="77777777" w:rsidR="008231BE" w:rsidRDefault="008231BE" w:rsidP="000A4212">
      <w:pPr>
        <w:shd w:val="clear" w:color="auto" w:fill="FFFFFF" w:themeFill="background1"/>
        <w:sectPr w:rsidR="008231BE" w:rsidSect="00685298">
          <w:type w:val="continuous"/>
          <w:pgSz w:w="11900" w:h="16840"/>
          <w:pgMar w:top="1418" w:right="1134" w:bottom="1701" w:left="1418" w:header="851" w:footer="992" w:gutter="0"/>
          <w:cols w:num="2" w:space="709"/>
          <w:titlePg/>
        </w:sectPr>
      </w:pPr>
    </w:p>
    <w:p w14:paraId="042E2534" w14:textId="7D052DEA" w:rsidR="00465948" w:rsidRPr="001119E1" w:rsidRDefault="00DD024B" w:rsidP="000A4212">
      <w:pPr>
        <w:shd w:val="clear" w:color="auto" w:fill="FFFFFF" w:themeFill="background1"/>
      </w:pPr>
      <w:r>
        <w:rPr>
          <w:noProof/>
          <w:lang w:val="es-MX" w:eastAsia="es-MX"/>
        </w:rPr>
        <w:lastRenderedPageBreak/>
        <w:drawing>
          <wp:inline distT="0" distB="0" distL="0" distR="0" wp14:anchorId="4ABF5262" wp14:editId="28C8547E">
            <wp:extent cx="4524375" cy="32817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724" t="9884" r="40958" b="26482"/>
                    <a:stretch/>
                  </pic:blipFill>
                  <pic:spPr bwMode="auto">
                    <a:xfrm>
                      <a:off x="0" y="0"/>
                      <a:ext cx="4527081" cy="3283731"/>
                    </a:xfrm>
                    <a:prstGeom prst="rect">
                      <a:avLst/>
                    </a:prstGeom>
                    <a:ln>
                      <a:noFill/>
                    </a:ln>
                    <a:extLst>
                      <a:ext uri="{53640926-AAD7-44D8-BBD7-CCE9431645EC}">
                        <a14:shadowObscured xmlns:a14="http://schemas.microsoft.com/office/drawing/2010/main"/>
                      </a:ext>
                    </a:extLst>
                  </pic:spPr>
                </pic:pic>
              </a:graphicData>
            </a:graphic>
          </wp:inline>
        </w:drawing>
      </w:r>
    </w:p>
    <w:sectPr w:rsidR="00465948" w:rsidRPr="001119E1" w:rsidSect="008231BE">
      <w:type w:val="continuous"/>
      <w:pgSz w:w="11900" w:h="16840"/>
      <w:pgMar w:top="1418" w:right="1134" w:bottom="1701" w:left="1418" w:header="851" w:footer="992" w:gutter="0"/>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46472" w14:textId="77777777" w:rsidR="005A335A" w:rsidRDefault="005A335A">
      <w:pPr>
        <w:spacing w:after="0"/>
      </w:pPr>
      <w:r>
        <w:separator/>
      </w:r>
    </w:p>
  </w:endnote>
  <w:endnote w:type="continuationSeparator" w:id="0">
    <w:p w14:paraId="0C236AD5" w14:textId="77777777" w:rsidR="005A335A" w:rsidRDefault="005A33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B2632" w14:textId="77777777" w:rsidR="00CB0375" w:rsidRPr="006F4B47" w:rsidRDefault="00CB0375" w:rsidP="00C47B19">
    <w:pPr>
      <w:pStyle w:val="PidepginaIbersid"/>
    </w:pPr>
    <w:r w:rsidRPr="006F4B47">
      <w:t xml:space="preserve">Apellidos Autor1, Nombre Autor1; Apellidos </w:t>
    </w:r>
    <w:proofErr w:type="spellStart"/>
    <w:r w:rsidRPr="006F4B47">
      <w:t>AutorN</w:t>
    </w:r>
    <w:proofErr w:type="spellEnd"/>
    <w:r w:rsidRPr="006F4B47">
      <w:t xml:space="preserve">, Nombre Autor N. </w:t>
    </w:r>
    <w:r w:rsidRPr="006F4B47">
      <w:rPr>
        <w:i/>
      </w:rPr>
      <w:t xml:space="preserve">Título: subtítulo. // </w:t>
    </w:r>
    <w:proofErr w:type="spellStart"/>
    <w:r w:rsidRPr="006F4B47">
      <w:t>Ibersid</w:t>
    </w:r>
    <w:proofErr w:type="spellEnd"/>
    <w:r w:rsidRPr="006F4B47">
      <w:t>. (2008) p1-pn. ISSN 1888-0967.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04EE3" w14:textId="77777777" w:rsidR="005A335A" w:rsidRDefault="005A335A">
      <w:pPr>
        <w:spacing w:after="0"/>
      </w:pPr>
      <w:r>
        <w:separator/>
      </w:r>
    </w:p>
  </w:footnote>
  <w:footnote w:type="continuationSeparator" w:id="0">
    <w:p w14:paraId="14B743D0" w14:textId="77777777" w:rsidR="005A335A" w:rsidRDefault="005A335A">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34391" w14:textId="14B64EBC"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EB39F8">
      <w:rPr>
        <w:rStyle w:val="Nmerodepgina"/>
        <w:b/>
        <w:noProof/>
      </w:rPr>
      <w:t>4</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75C9C"/>
    <w:multiLevelType w:val="multilevel"/>
    <w:tmpl w:val="17AA3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197B4400"/>
    <w:multiLevelType w:val="hybridMultilevel"/>
    <w:tmpl w:val="CEE00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A851340"/>
    <w:multiLevelType w:val="hybridMultilevel"/>
    <w:tmpl w:val="6016BC22"/>
    <w:lvl w:ilvl="0" w:tplc="39641FB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FF5C29"/>
    <w:multiLevelType w:val="multilevel"/>
    <w:tmpl w:val="BBAC6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617E1"/>
    <w:multiLevelType w:val="multilevel"/>
    <w:tmpl w:val="79229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F10EC"/>
    <w:multiLevelType w:val="multilevel"/>
    <w:tmpl w:val="C4D25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14"/>
  </w:num>
  <w:num w:numId="4">
    <w:abstractNumId w:val="20"/>
  </w:num>
  <w:num w:numId="5">
    <w:abstractNumId w:val="11"/>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9"/>
  </w:num>
  <w:num w:numId="17">
    <w:abstractNumId w:val="13"/>
  </w:num>
  <w:num w:numId="18">
    <w:abstractNumId w:val="19"/>
  </w:num>
  <w:num w:numId="19">
    <w:abstractNumId w:val="10"/>
  </w:num>
  <w:num w:numId="20">
    <w:abstractNumId w:val="18"/>
  </w:num>
  <w:num w:numId="21">
    <w:abstractNumId w:val="16"/>
  </w:num>
  <w:num w:numId="22">
    <w:abstractNumId w:val="17"/>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C4"/>
    <w:rsid w:val="00043B85"/>
    <w:rsid w:val="00076528"/>
    <w:rsid w:val="000A4212"/>
    <w:rsid w:val="000D4D08"/>
    <w:rsid w:val="001119E1"/>
    <w:rsid w:val="001437D4"/>
    <w:rsid w:val="001A359F"/>
    <w:rsid w:val="00232FDB"/>
    <w:rsid w:val="00273251"/>
    <w:rsid w:val="002D0C65"/>
    <w:rsid w:val="002E3196"/>
    <w:rsid w:val="002E4BE2"/>
    <w:rsid w:val="002F0F76"/>
    <w:rsid w:val="00340F24"/>
    <w:rsid w:val="003D3572"/>
    <w:rsid w:val="00465948"/>
    <w:rsid w:val="00560030"/>
    <w:rsid w:val="005A335A"/>
    <w:rsid w:val="005B5D62"/>
    <w:rsid w:val="00683C4B"/>
    <w:rsid w:val="00685298"/>
    <w:rsid w:val="0075002C"/>
    <w:rsid w:val="0076601C"/>
    <w:rsid w:val="00784307"/>
    <w:rsid w:val="007C4806"/>
    <w:rsid w:val="007C5F5E"/>
    <w:rsid w:val="008231BE"/>
    <w:rsid w:val="008524A1"/>
    <w:rsid w:val="00872AF2"/>
    <w:rsid w:val="00883153"/>
    <w:rsid w:val="008A187D"/>
    <w:rsid w:val="00902976"/>
    <w:rsid w:val="009D7F2F"/>
    <w:rsid w:val="00A218B7"/>
    <w:rsid w:val="00A8033B"/>
    <w:rsid w:val="00AA4864"/>
    <w:rsid w:val="00AE489F"/>
    <w:rsid w:val="00BE66A6"/>
    <w:rsid w:val="00BF7924"/>
    <w:rsid w:val="00C455C0"/>
    <w:rsid w:val="00C47B19"/>
    <w:rsid w:val="00C646A4"/>
    <w:rsid w:val="00CB0375"/>
    <w:rsid w:val="00D10383"/>
    <w:rsid w:val="00D4745D"/>
    <w:rsid w:val="00DA2FCE"/>
    <w:rsid w:val="00DB6412"/>
    <w:rsid w:val="00DB7454"/>
    <w:rsid w:val="00DC73B0"/>
    <w:rsid w:val="00DD024B"/>
    <w:rsid w:val="00E1671E"/>
    <w:rsid w:val="00E42208"/>
    <w:rsid w:val="00E562F6"/>
    <w:rsid w:val="00E87A2F"/>
    <w:rsid w:val="00EB39F8"/>
    <w:rsid w:val="00F50F57"/>
    <w:rsid w:val="00F721C4"/>
    <w:rsid w:val="00F81D3D"/>
    <w:rsid w:val="00FC29CE"/>
    <w:rsid w:val="00FD718A"/>
    <w:rsid w:val="00FF5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2D260A6"/>
  <w15:docId w15:val="{A34F5FF8-575B-46B0-97BD-A9E1B19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link w:val="Ttulo2Car"/>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basedOn w:val="Fuentedeprrafopredeter"/>
    <w:rsid w:val="00626FB8"/>
    <w:rPr>
      <w:color w:val="auto"/>
      <w:u w:val="none"/>
    </w:rPr>
  </w:style>
  <w:style w:type="character" w:styleId="Hipervnculovisitado">
    <w:name w:val="FollowedHyperlink"/>
    <w:basedOn w:val="Fuentedeprrafopredeter"/>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Textodeglobo">
    <w:name w:val="Balloon Text"/>
    <w:basedOn w:val="Normal"/>
    <w:link w:val="TextodegloboCar"/>
    <w:uiPriority w:val="99"/>
    <w:semiHidden/>
    <w:unhideWhenUsed/>
    <w:rsid w:val="00E1671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71E"/>
    <w:rPr>
      <w:rFonts w:ascii="Tahoma" w:hAnsi="Tahoma" w:cs="Tahoma"/>
      <w:sz w:val="16"/>
      <w:szCs w:val="16"/>
      <w:lang w:val="es-ES_tradnl" w:eastAsia="es-ES_tradnl"/>
    </w:rPr>
  </w:style>
  <w:style w:type="paragraph" w:styleId="HTMLconformatoprevio">
    <w:name w:val="HTML Preformatted"/>
    <w:basedOn w:val="Normal"/>
    <w:link w:val="HTMLconformatoprevioCar"/>
    <w:uiPriority w:val="99"/>
    <w:semiHidden/>
    <w:unhideWhenUsed/>
    <w:rsid w:val="0034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340F24"/>
    <w:rPr>
      <w:rFonts w:ascii="Courier New" w:hAnsi="Courier New" w:cs="Courier New"/>
    </w:rPr>
  </w:style>
  <w:style w:type="character" w:customStyle="1" w:styleId="Ttulo2Car">
    <w:name w:val="Título 2 Car"/>
    <w:basedOn w:val="Fuentedeprrafopredeter"/>
    <w:link w:val="Ttulo2"/>
    <w:rsid w:val="00DB6412"/>
    <w:rPr>
      <w:rFonts w:ascii="Arial" w:hAnsi="Arial"/>
      <w:b/>
      <w:sz w:val="22"/>
      <w:szCs w:val="28"/>
      <w:lang w:val="es-ES_tradnl" w:eastAsia="es-ES_tradnl"/>
    </w:rPr>
  </w:style>
  <w:style w:type="paragraph" w:styleId="NormalWeb">
    <w:name w:val="Normal (Web)"/>
    <w:basedOn w:val="Normal"/>
    <w:uiPriority w:val="99"/>
    <w:semiHidden/>
    <w:unhideWhenUsed/>
    <w:rsid w:val="00DB7454"/>
    <w:pPr>
      <w:spacing w:before="100" w:beforeAutospacing="1" w:after="100" w:afterAutospacing="1"/>
      <w:jc w:val="left"/>
    </w:pPr>
    <w:rPr>
      <w:rFonts w:ascii="Times New Roman" w:hAnsi="Times New Roman"/>
      <w:sz w:val="24"/>
      <w:lang w:val="es-MX" w:eastAsia="es-MX"/>
    </w:rPr>
  </w:style>
  <w:style w:type="character" w:styleId="CdigoHTML">
    <w:name w:val="HTML Code"/>
    <w:basedOn w:val="Fuentedeprrafopredeter"/>
    <w:uiPriority w:val="99"/>
    <w:semiHidden/>
    <w:unhideWhenUsed/>
    <w:rsid w:val="00DB7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320438">
      <w:bodyDiv w:val="1"/>
      <w:marLeft w:val="0"/>
      <w:marRight w:val="0"/>
      <w:marTop w:val="0"/>
      <w:marBottom w:val="0"/>
      <w:divBdr>
        <w:top w:val="none" w:sz="0" w:space="0" w:color="auto"/>
        <w:left w:val="none" w:sz="0" w:space="0" w:color="auto"/>
        <w:bottom w:val="none" w:sz="0" w:space="0" w:color="auto"/>
        <w:right w:val="none" w:sz="0" w:space="0" w:color="auto"/>
      </w:divBdr>
    </w:div>
    <w:div w:id="1283267089">
      <w:bodyDiv w:val="1"/>
      <w:marLeft w:val="0"/>
      <w:marRight w:val="0"/>
      <w:marTop w:val="0"/>
      <w:marBottom w:val="0"/>
      <w:divBdr>
        <w:top w:val="none" w:sz="0" w:space="0" w:color="auto"/>
        <w:left w:val="none" w:sz="0" w:space="0" w:color="auto"/>
        <w:bottom w:val="none" w:sz="0" w:space="0" w:color="auto"/>
        <w:right w:val="none" w:sz="0" w:space="0" w:color="auto"/>
      </w:divBdr>
      <w:divsChild>
        <w:div w:id="1774209784">
          <w:marLeft w:val="-45"/>
          <w:marRight w:val="0"/>
          <w:marTop w:val="0"/>
          <w:marBottom w:val="0"/>
          <w:divBdr>
            <w:top w:val="single" w:sz="6" w:space="0" w:color="FFFFFF"/>
            <w:left w:val="single" w:sz="6" w:space="0" w:color="FFFFFF"/>
            <w:bottom w:val="single" w:sz="6" w:space="0" w:color="FFFFFF"/>
            <w:right w:val="single" w:sz="6" w:space="0" w:color="FFFFFF"/>
          </w:divBdr>
        </w:div>
        <w:div w:id="52077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orozco4@ucol.mx"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544~1.CIV\AppData\Local\Temp\Rar$DIa3352.37933\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0</TotalTime>
  <Pages>4</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creator>DIANA ISABEL GAYTAN JIMENEZ</dc:creator>
  <cp:lastModifiedBy>Acer</cp:lastModifiedBy>
  <cp:revision>2</cp:revision>
  <cp:lastPrinted>2007-05-16T21:51:00Z</cp:lastPrinted>
  <dcterms:created xsi:type="dcterms:W3CDTF">2019-06-20T21:01:00Z</dcterms:created>
  <dcterms:modified xsi:type="dcterms:W3CDTF">2019-06-20T21:01:00Z</dcterms:modified>
</cp:coreProperties>
</file>